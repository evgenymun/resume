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D1294B" w14:textId="77777777" w:rsidR="00021326" w:rsidRDefault="00E711F4" w:rsidP="002E21D4">
      <w:pPr>
        <w:pStyle w:val="ContactInfo"/>
        <w:spacing w:after="140"/>
        <w:jc w:val="center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Evgeny A. Mu</w:t>
      </w:r>
      <w:r w:rsidR="00021326">
        <w:rPr>
          <w:rFonts w:asciiTheme="majorHAnsi" w:hAnsiTheme="majorHAnsi"/>
          <w:b/>
          <w:sz w:val="40"/>
          <w:szCs w:val="40"/>
        </w:rPr>
        <w:t>n</w:t>
      </w:r>
    </w:p>
    <w:p w14:paraId="462A0DFE" w14:textId="77777777" w:rsidR="005917AB" w:rsidRDefault="005917AB" w:rsidP="002E21D4">
      <w:pPr>
        <w:pStyle w:val="ContactInfo"/>
        <w:spacing w:afterLines="40" w:after="96"/>
        <w:jc w:val="center"/>
      </w:pPr>
      <w:r>
        <w:t>6 Ethan Allen Ct, Newark, DE 19711</w:t>
      </w:r>
    </w:p>
    <w:p w14:paraId="5667AAE7" w14:textId="77777777" w:rsidR="005917AB" w:rsidRDefault="005917AB" w:rsidP="002E21D4">
      <w:pPr>
        <w:pStyle w:val="ContactInfo"/>
        <w:spacing w:afterLines="40" w:after="96"/>
        <w:jc w:val="center"/>
      </w:pPr>
      <w:proofErr w:type="gramStart"/>
      <w:r>
        <w:t>evgeny.mun@gmail.com</w:t>
      </w:r>
      <w:proofErr w:type="gramEnd"/>
      <w:r>
        <w:t xml:space="preserve"> ▪ 302-465-5775</w:t>
      </w:r>
    </w:p>
    <w:p w14:paraId="621453C1" w14:textId="77777777" w:rsidR="00A03F9F" w:rsidRPr="00A03F9F" w:rsidRDefault="003747DE" w:rsidP="002E21D4">
      <w:pPr>
        <w:jc w:val="both"/>
      </w:pPr>
      <w:r>
        <w:pict w14:anchorId="4AFBC3F8">
          <v:rect id="_x0000_i1025" style="width:0;height:1.5pt" o:hralign="center" o:hrstd="t" o:hr="t" fillcolor="#a0a0a0" stroked="f"/>
        </w:pict>
      </w:r>
    </w:p>
    <w:p w14:paraId="40DE0C46" w14:textId="77777777" w:rsidR="004204FC" w:rsidRDefault="004204FC" w:rsidP="002E21D4">
      <w:pPr>
        <w:pStyle w:val="Heading2"/>
        <w:jc w:val="both"/>
      </w:pPr>
      <w:r>
        <w:t>A</w:t>
      </w:r>
      <w:r w:rsidRPr="00FD600C">
        <w:t>ccompli</w:t>
      </w:r>
      <w:r>
        <w:t>shments</w:t>
      </w:r>
    </w:p>
    <w:p w14:paraId="2189A842" w14:textId="77777777" w:rsidR="00086756" w:rsidRDefault="00E711F4" w:rsidP="00265110">
      <w:pPr>
        <w:pStyle w:val="ListBullet"/>
      </w:pPr>
      <w:r>
        <w:t xml:space="preserve">Five years of </w:t>
      </w:r>
      <w:r w:rsidR="00FE3EB0">
        <w:t>experience in consumer bank</w:t>
      </w:r>
      <w:r w:rsidR="0096004D">
        <w:t>ing</w:t>
      </w:r>
      <w:r w:rsidR="00FE3EB0">
        <w:t xml:space="preserve"> industry with proven results in</w:t>
      </w:r>
      <w:r>
        <w:t xml:space="preserve"> </w:t>
      </w:r>
      <w:r w:rsidR="00FE3EB0">
        <w:t xml:space="preserve">marketing </w:t>
      </w:r>
      <w:r w:rsidR="0096004D">
        <w:t>optimization</w:t>
      </w:r>
      <w:r w:rsidR="00F43616">
        <w:t>,</w:t>
      </w:r>
      <w:r w:rsidR="0096004D">
        <w:t xml:space="preserve"> </w:t>
      </w:r>
      <w:r>
        <w:t>analytics</w:t>
      </w:r>
      <w:r w:rsidR="00F43616">
        <w:t xml:space="preserve"> and execution </w:t>
      </w:r>
      <w:r w:rsidR="00A43B58">
        <w:t>areas</w:t>
      </w:r>
    </w:p>
    <w:p w14:paraId="3908A2C0" w14:textId="19C7370D" w:rsidR="001D653D" w:rsidRPr="001D653D" w:rsidRDefault="009766B6" w:rsidP="00265110">
      <w:pPr>
        <w:pStyle w:val="ListBullet"/>
      </w:pPr>
      <w:r>
        <w:t xml:space="preserve">Successfully finished initial stage of </w:t>
      </w:r>
      <w:r w:rsidR="001D653D">
        <w:t xml:space="preserve">the DMP </w:t>
      </w:r>
      <w:r w:rsidR="00BB34D6">
        <w:t>testing in demand site platform</w:t>
      </w:r>
      <w:r>
        <w:t xml:space="preserve"> with positive NPV</w:t>
      </w:r>
    </w:p>
    <w:p w14:paraId="1B587120" w14:textId="77777777" w:rsidR="00782DEB" w:rsidRDefault="003D2FC7" w:rsidP="00265110">
      <w:pPr>
        <w:pStyle w:val="ListBullet"/>
      </w:pPr>
      <w:r>
        <w:t>Solid u</w:t>
      </w:r>
      <w:r w:rsidR="001C3C6B">
        <w:t xml:space="preserve">nderstanding of </w:t>
      </w:r>
      <w:r w:rsidR="00FE3EB0">
        <w:t xml:space="preserve">the </w:t>
      </w:r>
      <w:r w:rsidR="001C3C6B">
        <w:t>display, search and affiliate data</w:t>
      </w:r>
      <w:r w:rsidR="0096004D">
        <w:t xml:space="preserve"> from Double Click, </w:t>
      </w:r>
      <w:r w:rsidR="00386FDB">
        <w:t>Traffic Buyer</w:t>
      </w:r>
      <w:r w:rsidR="0096004D">
        <w:t xml:space="preserve"> and Adobe</w:t>
      </w:r>
      <w:r w:rsidR="005338B4">
        <w:t xml:space="preserve"> Site Catalyst</w:t>
      </w:r>
    </w:p>
    <w:p w14:paraId="2AF89625" w14:textId="77777777" w:rsidR="00086756" w:rsidRDefault="001C3C6B" w:rsidP="00265110">
      <w:pPr>
        <w:pStyle w:val="ListBullet"/>
      </w:pPr>
      <w:r>
        <w:t>Initiated and</w:t>
      </w:r>
      <w:r w:rsidR="0096004D">
        <w:t xml:space="preserve"> implem</w:t>
      </w:r>
      <w:r w:rsidR="005338B4">
        <w:t xml:space="preserve">ented never existing before in Capital One 360 </w:t>
      </w:r>
      <w:r>
        <w:t xml:space="preserve">Time Decay </w:t>
      </w:r>
      <w:r w:rsidR="00990E1F">
        <w:t>multi-channel</w:t>
      </w:r>
      <w:r>
        <w:t xml:space="preserve"> attribution </w:t>
      </w:r>
      <w:r w:rsidR="0096004D">
        <w:t xml:space="preserve">process </w:t>
      </w:r>
      <w:r w:rsidR="00F43616">
        <w:t>providing insights into the true profitability of the direct mail, email and online marketing channels</w:t>
      </w:r>
    </w:p>
    <w:p w14:paraId="1DA4C1CA" w14:textId="77777777" w:rsidR="00D67DD8" w:rsidRDefault="001C3C6B" w:rsidP="00265110">
      <w:pPr>
        <w:pStyle w:val="ListBullet"/>
      </w:pPr>
      <w:r>
        <w:t>Successfully designed and implemented in Tableau</w:t>
      </w:r>
      <w:r w:rsidR="000D16D3">
        <w:t>/</w:t>
      </w:r>
      <w:r w:rsidR="00AE4B4A">
        <w:t>D3/</w:t>
      </w:r>
      <w:r w:rsidR="000D16D3">
        <w:t>SAS/Python/Teradata</w:t>
      </w:r>
      <w:r>
        <w:t xml:space="preserve"> </w:t>
      </w:r>
      <w:r w:rsidR="007001F4">
        <w:t xml:space="preserve">marketing </w:t>
      </w:r>
      <w:r>
        <w:t>ho</w:t>
      </w:r>
      <w:r w:rsidR="002C2D23">
        <w:t xml:space="preserve">rizontal analytics tool used </w:t>
      </w:r>
      <w:r w:rsidR="00990E1F">
        <w:t xml:space="preserve">on a </w:t>
      </w:r>
      <w:r w:rsidR="002C2D23">
        <w:t>daily</w:t>
      </w:r>
      <w:r w:rsidR="00990E1F">
        <w:t xml:space="preserve"> basis</w:t>
      </w:r>
      <w:r w:rsidR="002C2D23">
        <w:t xml:space="preserve"> to track and analyze major balance growth initiative</w:t>
      </w:r>
      <w:r w:rsidR="00F43616">
        <w:t xml:space="preserve">s </w:t>
      </w:r>
      <w:r w:rsidR="009A291C">
        <w:t>across</w:t>
      </w:r>
      <w:r w:rsidR="002C2D23">
        <w:t xml:space="preserve"> direct and local banks</w:t>
      </w:r>
    </w:p>
    <w:p w14:paraId="54AB2CA3" w14:textId="77777777" w:rsidR="005338B4" w:rsidRDefault="00DA37CC" w:rsidP="00265110">
      <w:pPr>
        <w:pStyle w:val="ListBullet"/>
      </w:pPr>
      <w:r>
        <w:t>Played major r</w:t>
      </w:r>
      <w:r w:rsidR="004F1D2D">
        <w:t>ole in the successful integration of the ING Direct customer base during acquisition by COF</w:t>
      </w:r>
    </w:p>
    <w:p w14:paraId="45DC4347" w14:textId="77777777" w:rsidR="00C24B5D" w:rsidRPr="00C24B5D" w:rsidRDefault="00257E65" w:rsidP="00265110">
      <w:pPr>
        <w:pStyle w:val="ListBullet"/>
      </w:pPr>
      <w:r>
        <w:t xml:space="preserve">Optimized campaign execution process reducing overall time from two weeks to three days </w:t>
      </w:r>
    </w:p>
    <w:p w14:paraId="2E0DE15F" w14:textId="77777777" w:rsidR="00257E65" w:rsidRDefault="00257E65" w:rsidP="002E21D4">
      <w:pPr>
        <w:pStyle w:val="Heading2"/>
        <w:jc w:val="both"/>
      </w:pPr>
      <w:r>
        <w:t>Skills</w:t>
      </w:r>
    </w:p>
    <w:p w14:paraId="658BC689" w14:textId="1E57DBC0" w:rsidR="00173C23" w:rsidRDefault="009E41C0" w:rsidP="00265110">
      <w:pPr>
        <w:pStyle w:val="ListBullet"/>
      </w:pPr>
      <w:r>
        <w:t>Gradient Descent Regr</w:t>
      </w:r>
      <w:r w:rsidR="00173C23">
        <w:t>ession Analysis</w:t>
      </w:r>
      <w:r w:rsidR="00A30A6E">
        <w:t xml:space="preserve"> in Python on Apache Spark</w:t>
      </w:r>
      <w:r w:rsidR="003747DE">
        <w:t xml:space="preserve"> </w:t>
      </w:r>
    </w:p>
    <w:p w14:paraId="3E4C6B7B" w14:textId="69FBBC77" w:rsidR="00173C23" w:rsidRDefault="009E41C0" w:rsidP="00265110">
      <w:pPr>
        <w:pStyle w:val="ListBullet"/>
      </w:pPr>
      <w:r>
        <w:t>Primary Co</w:t>
      </w:r>
      <w:r w:rsidR="00173C23">
        <w:t>mponent Analysis</w:t>
      </w:r>
      <w:r w:rsidR="00A30A6E">
        <w:t xml:space="preserve"> in Python on Apache Spark</w:t>
      </w:r>
      <w:r w:rsidR="003747DE">
        <w:t xml:space="preserve"> </w:t>
      </w:r>
    </w:p>
    <w:p w14:paraId="14C4353D" w14:textId="77777777" w:rsidR="009E41C0" w:rsidRDefault="00173C23" w:rsidP="00265110">
      <w:pPr>
        <w:pStyle w:val="ListBullet"/>
      </w:pPr>
      <w:r>
        <w:t>Random Forest</w:t>
      </w:r>
      <w:r w:rsidR="00A30A6E">
        <w:t xml:space="preserve"> in Python</w:t>
      </w:r>
    </w:p>
    <w:p w14:paraId="463B19AF" w14:textId="77777777" w:rsidR="00E73569" w:rsidRDefault="00E73569" w:rsidP="00265110">
      <w:pPr>
        <w:pStyle w:val="ListBullet"/>
      </w:pPr>
      <w:r>
        <w:t>Marketing net present value optimization</w:t>
      </w:r>
      <w:bookmarkStart w:id="0" w:name="_GoBack"/>
      <w:bookmarkEnd w:id="0"/>
    </w:p>
    <w:p w14:paraId="64553513" w14:textId="77777777" w:rsidR="00337B81" w:rsidRDefault="00337B81" w:rsidP="00265110">
      <w:pPr>
        <w:pStyle w:val="ListBullet"/>
      </w:pPr>
      <w:r>
        <w:t>Marketing response and balance modeling</w:t>
      </w:r>
    </w:p>
    <w:p w14:paraId="33E20653" w14:textId="77777777" w:rsidR="00E73569" w:rsidRPr="00E73569" w:rsidRDefault="00337B81" w:rsidP="00265110">
      <w:pPr>
        <w:pStyle w:val="ListBullet"/>
      </w:pPr>
      <w:r>
        <w:t xml:space="preserve">Campaign segmentation, lead allocation and execution </w:t>
      </w:r>
    </w:p>
    <w:p w14:paraId="011971A0" w14:textId="77777777" w:rsidR="004204FC" w:rsidRDefault="004204FC" w:rsidP="002E21D4">
      <w:pPr>
        <w:pStyle w:val="Heading2"/>
        <w:jc w:val="both"/>
      </w:pPr>
      <w:r>
        <w:t>Professional Experience</w:t>
      </w:r>
    </w:p>
    <w:p w14:paraId="4828C7F0" w14:textId="77777777" w:rsidR="004204FC" w:rsidRDefault="00337B81" w:rsidP="002E21D4">
      <w:pPr>
        <w:jc w:val="both"/>
        <w:rPr>
          <w:rStyle w:val="Heading3Char"/>
        </w:rPr>
      </w:pPr>
      <w:r w:rsidRPr="004540FF">
        <w:rPr>
          <w:rFonts w:cstheme="minorHAnsi"/>
          <w:b/>
          <w:bCs/>
          <w:szCs w:val="20"/>
        </w:rPr>
        <w:t>Principal Data Analyst</w:t>
      </w:r>
      <w:r w:rsidR="004540FF">
        <w:rPr>
          <w:rFonts w:cstheme="minorHAnsi"/>
          <w:b/>
          <w:bCs/>
          <w:szCs w:val="20"/>
        </w:rPr>
        <w:t xml:space="preserve"> </w:t>
      </w:r>
      <w:r w:rsidR="004204FC" w:rsidRPr="003B3702">
        <w:rPr>
          <w:rFonts w:cs="Arial"/>
          <w:bCs/>
        </w:rPr>
        <w:t>–</w:t>
      </w:r>
      <w:r w:rsidR="004540FF">
        <w:rPr>
          <w:rFonts w:cs="Arial"/>
          <w:bCs/>
        </w:rPr>
        <w:t xml:space="preserve"> </w:t>
      </w:r>
      <w:r w:rsidRPr="00F2646B">
        <w:rPr>
          <w:rFonts w:cs="Arial"/>
          <w:bCs/>
          <w:i/>
        </w:rPr>
        <w:t>Capital One</w:t>
      </w:r>
      <w:r w:rsidR="004204FC" w:rsidRPr="00F2646B">
        <w:rPr>
          <w:rStyle w:val="Heading3Char"/>
          <w:i/>
        </w:rPr>
        <w:t xml:space="preserve">, </w:t>
      </w:r>
      <w:r w:rsidRPr="00F2646B">
        <w:rPr>
          <w:rStyle w:val="Heading3Char"/>
          <w:i/>
        </w:rPr>
        <w:t>Wilmington DE</w:t>
      </w:r>
      <w:r>
        <w:rPr>
          <w:rStyle w:val="Heading3Char"/>
        </w:rPr>
        <w:t xml:space="preserve"> </w:t>
      </w:r>
      <w:r w:rsidR="00180C1C" w:rsidRPr="00064AC9">
        <w:rPr>
          <w:rStyle w:val="Heading3Char"/>
        </w:rPr>
        <w:t>▪</w:t>
      </w:r>
      <w:r w:rsidR="004204FC" w:rsidRPr="00064AC9">
        <w:rPr>
          <w:rStyle w:val="Heading3Char"/>
        </w:rPr>
        <w:t xml:space="preserve"> </w:t>
      </w:r>
      <w:r>
        <w:rPr>
          <w:rStyle w:val="Heading3Char"/>
        </w:rPr>
        <w:t>12/2012</w:t>
      </w:r>
      <w:r w:rsidR="004204FC" w:rsidRPr="00064AC9">
        <w:rPr>
          <w:rStyle w:val="Heading3Char"/>
        </w:rPr>
        <w:t xml:space="preserve">– </w:t>
      </w:r>
      <w:sdt>
        <w:sdtPr>
          <w:rPr>
            <w:rStyle w:val="Heading3Char"/>
          </w:rPr>
          <w:alias w:val="Date"/>
          <w:tag w:val="Date"/>
          <w:id w:val="97003956"/>
          <w:placeholder>
            <w:docPart w:val="87F0A0014F0E47D89D08B271FE09CF50"/>
          </w:placeholder>
          <w:temporary/>
          <w:showingPlcHdr/>
        </w:sdtPr>
        <w:sdtContent>
          <w:r w:rsidR="00064AC9" w:rsidRPr="00064AC9">
            <w:rPr>
              <w:rStyle w:val="Heading3Char"/>
            </w:rPr>
            <w:t>Present</w:t>
          </w:r>
        </w:sdtContent>
      </w:sdt>
    </w:p>
    <w:p w14:paraId="5F8B2099" w14:textId="77777777" w:rsidR="009766B6" w:rsidRDefault="009766B6" w:rsidP="00265110">
      <w:pPr>
        <w:pStyle w:val="ListBullet"/>
      </w:pPr>
      <w:r>
        <w:t xml:space="preserve">Leading research and development of the </w:t>
      </w:r>
      <w:r w:rsidR="00A75B9A">
        <w:t>media scaling opportunities in the programmatic add buying space</w:t>
      </w:r>
    </w:p>
    <w:p w14:paraId="776E6DC9" w14:textId="77777777" w:rsidR="004204FC" w:rsidRDefault="009766B6" w:rsidP="00265110">
      <w:pPr>
        <w:pStyle w:val="ListBullet"/>
      </w:pPr>
      <w:r>
        <w:t xml:space="preserve">Build foundation for </w:t>
      </w:r>
      <w:r w:rsidR="00DC1BFB">
        <w:t xml:space="preserve">the marketing analytics tool </w:t>
      </w:r>
      <w:r>
        <w:t xml:space="preserve">which </w:t>
      </w:r>
      <w:r w:rsidR="00380026">
        <w:t>serve</w:t>
      </w:r>
      <w:r>
        <w:t>s</w:t>
      </w:r>
      <w:r w:rsidR="00380026">
        <w:t xml:space="preserve"> as the connecting hub </w:t>
      </w:r>
      <w:r w:rsidR="007A182A">
        <w:t>across multiple teams</w:t>
      </w:r>
    </w:p>
    <w:p w14:paraId="6276C0E9" w14:textId="77777777" w:rsidR="004204FC" w:rsidRDefault="00380026" w:rsidP="00265110">
      <w:pPr>
        <w:pStyle w:val="ListBullet"/>
      </w:pPr>
      <w:r>
        <w:t>Build framework to provide</w:t>
      </w:r>
      <w:r w:rsidR="00941225">
        <w:t xml:space="preserve"> inputs for the model to predict day 90 savings balance</w:t>
      </w:r>
      <w:r w:rsidR="00DC1BFB">
        <w:t xml:space="preserve"> for the digital marketing optimization </w:t>
      </w:r>
    </w:p>
    <w:p w14:paraId="00D3A575" w14:textId="77777777" w:rsidR="004204FC" w:rsidRDefault="00941225" w:rsidP="00265110">
      <w:pPr>
        <w:pStyle w:val="ListBullet"/>
      </w:pPr>
      <w:r>
        <w:t>Developed DMA tracking for local and direct banks by month on book</w:t>
      </w:r>
      <w:r w:rsidR="00DC1BFB">
        <w:t xml:space="preserve"> with detailed views </w:t>
      </w:r>
      <w:r w:rsidR="002E21D4">
        <w:t>into cross product and cross Line of Business (LOB)</w:t>
      </w:r>
      <w:r w:rsidR="00DC1BFB">
        <w:t xml:space="preserve"> adoption</w:t>
      </w:r>
    </w:p>
    <w:p w14:paraId="527F21D1" w14:textId="77777777" w:rsidR="0099322E" w:rsidRDefault="00941225" w:rsidP="00265110">
      <w:pPr>
        <w:pStyle w:val="ListBullet"/>
      </w:pPr>
      <w:r w:rsidRPr="00941225">
        <w:t xml:space="preserve">Managed </w:t>
      </w:r>
      <w:r w:rsidR="005F5208">
        <w:t xml:space="preserve">execution of the </w:t>
      </w:r>
      <w:r w:rsidRPr="00941225">
        <w:t>marketing campaign</w:t>
      </w:r>
      <w:r>
        <w:t>s</w:t>
      </w:r>
      <w:r w:rsidRPr="00941225">
        <w:t xml:space="preserve"> to Card population during Blac</w:t>
      </w:r>
      <w:r>
        <w:t>k Friday sale for multiple LOBs</w:t>
      </w:r>
    </w:p>
    <w:p w14:paraId="72411E20" w14:textId="77777777" w:rsidR="00DC518D" w:rsidRPr="00DC518D" w:rsidRDefault="00DC518D" w:rsidP="002E21D4">
      <w:pPr>
        <w:jc w:val="both"/>
      </w:pPr>
    </w:p>
    <w:p w14:paraId="472D96B4" w14:textId="77777777" w:rsidR="00DC518D" w:rsidRDefault="00DC518D" w:rsidP="002E21D4">
      <w:pPr>
        <w:jc w:val="both"/>
      </w:pPr>
      <w:r w:rsidRPr="004540FF">
        <w:rPr>
          <w:rFonts w:cstheme="minorHAnsi"/>
          <w:b/>
          <w:bCs/>
          <w:szCs w:val="20"/>
        </w:rPr>
        <w:t>Data Analyst</w:t>
      </w:r>
      <w:r w:rsidR="004540FF">
        <w:rPr>
          <w:rFonts w:cstheme="minorHAnsi"/>
          <w:b/>
          <w:bCs/>
          <w:szCs w:val="20"/>
        </w:rPr>
        <w:t xml:space="preserve"> </w:t>
      </w:r>
      <w:r w:rsidRPr="003B3702">
        <w:rPr>
          <w:rFonts w:cs="Arial"/>
          <w:bCs/>
        </w:rPr>
        <w:t>–</w:t>
      </w:r>
      <w:r w:rsidR="004540FF">
        <w:rPr>
          <w:rFonts w:cs="Arial"/>
          <w:bCs/>
        </w:rPr>
        <w:t xml:space="preserve"> </w:t>
      </w:r>
      <w:r w:rsidRPr="00F2646B">
        <w:rPr>
          <w:rFonts w:cs="Arial"/>
          <w:bCs/>
          <w:i/>
        </w:rPr>
        <w:t>Capital One</w:t>
      </w:r>
      <w:r w:rsidRPr="00F2646B">
        <w:rPr>
          <w:rStyle w:val="Heading3Char"/>
          <w:i/>
        </w:rPr>
        <w:t>, Wilmington DE</w:t>
      </w:r>
      <w:r w:rsidR="003959CB" w:rsidRPr="00F2646B">
        <w:rPr>
          <w:rStyle w:val="Heading3Char"/>
          <w:i/>
        </w:rPr>
        <w:t xml:space="preserve"> (Acquired ING Direct in 2/2012)</w:t>
      </w:r>
      <w:r>
        <w:rPr>
          <w:rStyle w:val="Heading3Char"/>
        </w:rPr>
        <w:t xml:space="preserve"> </w:t>
      </w:r>
      <w:r w:rsidRPr="00064AC9">
        <w:rPr>
          <w:rStyle w:val="Heading3Char"/>
        </w:rPr>
        <w:t xml:space="preserve">▪ </w:t>
      </w:r>
      <w:r w:rsidR="003959CB">
        <w:rPr>
          <w:rStyle w:val="Heading3Char"/>
        </w:rPr>
        <w:t>09/2011</w:t>
      </w:r>
      <w:r w:rsidRPr="00064AC9">
        <w:rPr>
          <w:rStyle w:val="Heading3Char"/>
        </w:rPr>
        <w:t xml:space="preserve">– </w:t>
      </w:r>
      <w:r w:rsidR="003959CB">
        <w:rPr>
          <w:rStyle w:val="Heading3Char"/>
        </w:rPr>
        <w:t>12/2012</w:t>
      </w:r>
    </w:p>
    <w:p w14:paraId="3AFB5294" w14:textId="77777777" w:rsidR="00E9752F" w:rsidRDefault="00E9752F" w:rsidP="00265110">
      <w:pPr>
        <w:pStyle w:val="ListBullet"/>
      </w:pPr>
      <w:r w:rsidRPr="00E9752F">
        <w:t xml:space="preserve">Managed cross sell segmentation and optimization process </w:t>
      </w:r>
    </w:p>
    <w:p w14:paraId="569BD3C7" w14:textId="77777777" w:rsidR="00E9752F" w:rsidRDefault="00E9752F" w:rsidP="00265110">
      <w:pPr>
        <w:pStyle w:val="ListBullet"/>
      </w:pPr>
      <w:r w:rsidRPr="00E9752F">
        <w:t xml:space="preserve">Build response model for </w:t>
      </w:r>
      <w:proofErr w:type="spellStart"/>
      <w:r w:rsidRPr="00E9752F">
        <w:t>Sharebuilder</w:t>
      </w:r>
      <w:proofErr w:type="spellEnd"/>
      <w:r w:rsidRPr="00E9752F">
        <w:t xml:space="preserve"> retirement population </w:t>
      </w:r>
    </w:p>
    <w:p w14:paraId="3318553B" w14:textId="77777777" w:rsidR="00E9752F" w:rsidRDefault="00E9752F" w:rsidP="00265110">
      <w:pPr>
        <w:pStyle w:val="ListBullet"/>
      </w:pPr>
      <w:r w:rsidRPr="00E9752F">
        <w:t xml:space="preserve">Significantly improved response rate to kids checking account using kids related transactions </w:t>
      </w:r>
    </w:p>
    <w:p w14:paraId="478A8D67" w14:textId="77777777" w:rsidR="004204FC" w:rsidRDefault="0033104A" w:rsidP="00265110">
      <w:pPr>
        <w:pStyle w:val="ListBullet"/>
      </w:pPr>
      <w:r w:rsidRPr="0033104A">
        <w:t>Selected hold out group and performed year end analysis</w:t>
      </w:r>
    </w:p>
    <w:p w14:paraId="295F8182" w14:textId="77777777" w:rsidR="0033104A" w:rsidRDefault="0033104A" w:rsidP="00265110">
      <w:pPr>
        <w:pStyle w:val="ListBullet"/>
      </w:pPr>
      <w:r w:rsidRPr="0033104A">
        <w:t>Supported digital acquisition analytics and smart sell marketing</w:t>
      </w:r>
    </w:p>
    <w:p w14:paraId="4FF830F1" w14:textId="77777777" w:rsidR="00634A4C" w:rsidRDefault="00634A4C" w:rsidP="00265110">
      <w:pPr>
        <w:pStyle w:val="ListBullet"/>
      </w:pPr>
      <w:r w:rsidRPr="00634A4C">
        <w:t>Automated monthly segmentation for cross sell</w:t>
      </w:r>
      <w:r w:rsidR="007808AE">
        <w:t xml:space="preserve"> in SAS</w:t>
      </w:r>
    </w:p>
    <w:p w14:paraId="7F7A69C9" w14:textId="77777777" w:rsidR="0093317E" w:rsidRPr="0093317E" w:rsidRDefault="0093317E" w:rsidP="002E21D4">
      <w:pPr>
        <w:jc w:val="both"/>
      </w:pPr>
    </w:p>
    <w:p w14:paraId="163934DD" w14:textId="77777777" w:rsidR="0093317E" w:rsidRDefault="0093317E" w:rsidP="002E21D4">
      <w:pPr>
        <w:jc w:val="both"/>
      </w:pPr>
      <w:r w:rsidRPr="004540FF">
        <w:rPr>
          <w:rFonts w:cstheme="minorHAnsi"/>
          <w:b/>
          <w:bCs/>
          <w:szCs w:val="20"/>
        </w:rPr>
        <w:t>Risk Analyst</w:t>
      </w:r>
      <w:r w:rsidR="004540FF">
        <w:rPr>
          <w:rFonts w:cstheme="minorHAnsi"/>
          <w:b/>
          <w:bCs/>
          <w:szCs w:val="20"/>
        </w:rPr>
        <w:t xml:space="preserve"> </w:t>
      </w:r>
      <w:r w:rsidRPr="003B3702">
        <w:rPr>
          <w:rFonts w:cs="Arial"/>
          <w:bCs/>
        </w:rPr>
        <w:t>–</w:t>
      </w:r>
      <w:r w:rsidRPr="0093317E">
        <w:t xml:space="preserve"> </w:t>
      </w:r>
      <w:r w:rsidRPr="00F2646B">
        <w:rPr>
          <w:rFonts w:cs="Arial"/>
          <w:bCs/>
          <w:i/>
        </w:rPr>
        <w:t>JPM Chase</w:t>
      </w:r>
      <w:r w:rsidRPr="00F2646B">
        <w:rPr>
          <w:rStyle w:val="Heading3Char"/>
          <w:i/>
        </w:rPr>
        <w:t>, Wilmington DE</w:t>
      </w:r>
      <w:r>
        <w:rPr>
          <w:rStyle w:val="Heading3Char"/>
        </w:rPr>
        <w:t xml:space="preserve"> </w:t>
      </w:r>
      <w:r w:rsidRPr="00064AC9">
        <w:rPr>
          <w:rStyle w:val="Heading3Char"/>
        </w:rPr>
        <w:t xml:space="preserve">▪ </w:t>
      </w:r>
      <w:r>
        <w:rPr>
          <w:rStyle w:val="Heading3Char"/>
        </w:rPr>
        <w:t>06/2007</w:t>
      </w:r>
      <w:r w:rsidRPr="00064AC9">
        <w:rPr>
          <w:rStyle w:val="Heading3Char"/>
        </w:rPr>
        <w:t xml:space="preserve">– </w:t>
      </w:r>
      <w:r>
        <w:rPr>
          <w:rStyle w:val="Heading3Char"/>
        </w:rPr>
        <w:t>05/2008</w:t>
      </w:r>
    </w:p>
    <w:p w14:paraId="2BADCB0B" w14:textId="77777777" w:rsidR="008E7831" w:rsidRDefault="008E7831" w:rsidP="00265110">
      <w:pPr>
        <w:pStyle w:val="ListBullet"/>
      </w:pPr>
      <w:r w:rsidRPr="008E7831">
        <w:t>Using SQL and SAS generated monthly Blue Book Reports used by the upper management to make critical decisions</w:t>
      </w:r>
    </w:p>
    <w:p w14:paraId="455326C8" w14:textId="77777777" w:rsidR="00671DF8" w:rsidRDefault="00671DF8" w:rsidP="00265110">
      <w:pPr>
        <w:pStyle w:val="ListBullet"/>
      </w:pPr>
      <w:r w:rsidRPr="00671DF8">
        <w:t xml:space="preserve">Performed ad-hoc analysis on a daily basis to provide information to the Risk Department </w:t>
      </w:r>
    </w:p>
    <w:p w14:paraId="2203B2EE" w14:textId="77777777" w:rsidR="00671DF8" w:rsidRDefault="00671DF8" w:rsidP="00265110">
      <w:pPr>
        <w:pStyle w:val="ListBullet"/>
      </w:pPr>
      <w:r w:rsidRPr="00671DF8">
        <w:t xml:space="preserve">Analyzed fico score migration in order to segment Risk in the Credit Cycle </w:t>
      </w:r>
    </w:p>
    <w:p w14:paraId="02F41A00" w14:textId="77777777" w:rsidR="008235B6" w:rsidRDefault="008235B6" w:rsidP="00265110">
      <w:pPr>
        <w:pStyle w:val="ListBullet"/>
      </w:pPr>
      <w:r w:rsidRPr="008235B6">
        <w:t xml:space="preserve">Used VB to optimize the production of reports in pivot tables </w:t>
      </w:r>
    </w:p>
    <w:p w14:paraId="3DA4A7F7" w14:textId="77777777" w:rsidR="009235EF" w:rsidRDefault="009235EF" w:rsidP="002E21D4">
      <w:pPr>
        <w:jc w:val="both"/>
        <w:rPr>
          <w:rFonts w:cstheme="minorHAnsi"/>
          <w:b/>
          <w:bCs/>
          <w:szCs w:val="20"/>
        </w:rPr>
      </w:pPr>
    </w:p>
    <w:p w14:paraId="70CC7B28" w14:textId="77777777" w:rsidR="00DB580F" w:rsidRDefault="00DB580F" w:rsidP="002E21D4">
      <w:pPr>
        <w:jc w:val="both"/>
        <w:rPr>
          <w:rFonts w:cstheme="minorHAnsi"/>
          <w:b/>
          <w:bCs/>
          <w:szCs w:val="20"/>
        </w:rPr>
      </w:pPr>
    </w:p>
    <w:p w14:paraId="6F9D91DC" w14:textId="77777777" w:rsidR="00177FEA" w:rsidRDefault="00177FEA" w:rsidP="002E21D4">
      <w:pPr>
        <w:jc w:val="both"/>
      </w:pPr>
      <w:r w:rsidRPr="004540FF">
        <w:rPr>
          <w:rFonts w:cstheme="minorHAnsi"/>
          <w:b/>
          <w:bCs/>
          <w:szCs w:val="20"/>
        </w:rPr>
        <w:t>Junior Software Developer</w:t>
      </w:r>
      <w:r>
        <w:rPr>
          <w:rFonts w:asciiTheme="majorHAnsi" w:hAnsiTheme="majorHAnsi" w:cs="Arial"/>
          <w:b/>
          <w:bCs/>
          <w:sz w:val="22"/>
          <w:szCs w:val="22"/>
        </w:rPr>
        <w:t xml:space="preserve"> </w:t>
      </w:r>
      <w:r w:rsidRPr="003B3702">
        <w:rPr>
          <w:rFonts w:cs="Arial"/>
          <w:bCs/>
        </w:rPr>
        <w:t>–</w:t>
      </w:r>
      <w:r w:rsidRPr="0093317E">
        <w:t xml:space="preserve"> </w:t>
      </w:r>
      <w:r w:rsidRPr="00F2646B">
        <w:rPr>
          <w:rFonts w:cs="Arial"/>
          <w:bCs/>
          <w:i/>
        </w:rPr>
        <w:t>Corp J&amp;J Middletown, DE</w:t>
      </w:r>
      <w:r w:rsidRPr="00177FEA">
        <w:rPr>
          <w:rFonts w:cs="Arial"/>
          <w:bCs/>
        </w:rPr>
        <w:t xml:space="preserve"> </w:t>
      </w:r>
      <w:r w:rsidRPr="00064AC9">
        <w:rPr>
          <w:rStyle w:val="Heading3Char"/>
        </w:rPr>
        <w:t xml:space="preserve">▪ </w:t>
      </w:r>
      <w:r>
        <w:rPr>
          <w:rStyle w:val="Heading3Char"/>
        </w:rPr>
        <w:t>02/2006</w:t>
      </w:r>
      <w:r w:rsidRPr="00064AC9">
        <w:rPr>
          <w:rStyle w:val="Heading3Char"/>
        </w:rPr>
        <w:t xml:space="preserve">– </w:t>
      </w:r>
      <w:r>
        <w:rPr>
          <w:rStyle w:val="Heading3Char"/>
        </w:rPr>
        <w:t>05/2006</w:t>
      </w:r>
    </w:p>
    <w:p w14:paraId="0AF18728" w14:textId="77777777" w:rsidR="00177FEA" w:rsidRDefault="00177FEA" w:rsidP="00265110">
      <w:pPr>
        <w:pStyle w:val="ListBullet"/>
      </w:pPr>
      <w:r w:rsidRPr="00177FEA">
        <w:t xml:space="preserve">Developed and Analyzed .Net Applications to optimize Marketing and Sales Management Process </w:t>
      </w:r>
    </w:p>
    <w:p w14:paraId="6EDAC219" w14:textId="77777777" w:rsidR="00177FEA" w:rsidRDefault="00177FEA" w:rsidP="00265110">
      <w:pPr>
        <w:pStyle w:val="ListBullet"/>
      </w:pPr>
      <w:r w:rsidRPr="00177FEA">
        <w:t xml:space="preserve">Used C# to perform daily code maintenance </w:t>
      </w:r>
    </w:p>
    <w:p w14:paraId="59553E9A" w14:textId="77777777" w:rsidR="00177FEA" w:rsidRDefault="00177FEA" w:rsidP="00265110">
      <w:pPr>
        <w:pStyle w:val="ListBullet"/>
      </w:pPr>
      <w:r w:rsidRPr="00177FEA">
        <w:t>Participated in the development cycle of the Management System</w:t>
      </w:r>
      <w:r w:rsidRPr="00671DF8">
        <w:t xml:space="preserve"> </w:t>
      </w:r>
    </w:p>
    <w:p w14:paraId="364F8E29" w14:textId="77777777" w:rsidR="00177FEA" w:rsidRPr="00177FEA" w:rsidRDefault="00177FEA" w:rsidP="002E21D4">
      <w:pPr>
        <w:jc w:val="both"/>
      </w:pPr>
    </w:p>
    <w:p w14:paraId="250D8A2C" w14:textId="77777777" w:rsidR="00177FEA" w:rsidRDefault="00177FEA" w:rsidP="002E21D4">
      <w:pPr>
        <w:jc w:val="both"/>
      </w:pPr>
      <w:r w:rsidRPr="004540FF">
        <w:rPr>
          <w:rFonts w:cstheme="minorHAnsi"/>
          <w:b/>
          <w:bCs/>
          <w:szCs w:val="20"/>
        </w:rPr>
        <w:t>Instructor</w:t>
      </w:r>
      <w:r w:rsidR="00B7732E" w:rsidRPr="004540FF">
        <w:rPr>
          <w:rFonts w:cstheme="minorHAnsi"/>
          <w:b/>
          <w:bCs/>
          <w:szCs w:val="20"/>
        </w:rPr>
        <w:t xml:space="preserve"> </w:t>
      </w:r>
      <w:r w:rsidRPr="004540FF">
        <w:rPr>
          <w:rFonts w:cstheme="minorHAnsi"/>
          <w:b/>
          <w:bCs/>
          <w:szCs w:val="20"/>
        </w:rPr>
        <w:t>(Survey of Math 1)</w:t>
      </w:r>
      <w:r>
        <w:rPr>
          <w:rFonts w:asciiTheme="majorHAnsi" w:hAnsiTheme="majorHAnsi" w:cs="Arial"/>
          <w:b/>
          <w:bCs/>
          <w:sz w:val="22"/>
          <w:szCs w:val="22"/>
        </w:rPr>
        <w:t xml:space="preserve"> </w:t>
      </w:r>
      <w:r w:rsidRPr="003B3702">
        <w:rPr>
          <w:rFonts w:cs="Arial"/>
          <w:bCs/>
        </w:rPr>
        <w:t>–</w:t>
      </w:r>
      <w:r w:rsidRPr="0093317E">
        <w:t xml:space="preserve"> </w:t>
      </w:r>
      <w:r w:rsidRPr="00F2646B">
        <w:rPr>
          <w:rFonts w:cs="Arial"/>
          <w:bCs/>
          <w:i/>
        </w:rPr>
        <w:t>DSU, Dover, DE</w:t>
      </w:r>
      <w:r w:rsidRPr="00177FEA">
        <w:rPr>
          <w:rFonts w:cs="Arial"/>
          <w:bCs/>
        </w:rPr>
        <w:t xml:space="preserve"> </w:t>
      </w:r>
      <w:r w:rsidRPr="00064AC9">
        <w:rPr>
          <w:rStyle w:val="Heading3Char"/>
        </w:rPr>
        <w:t xml:space="preserve">▪ </w:t>
      </w:r>
      <w:r w:rsidR="00B7732E">
        <w:rPr>
          <w:rStyle w:val="Heading3Char"/>
        </w:rPr>
        <w:t>09/2004</w:t>
      </w:r>
      <w:r w:rsidRPr="00064AC9">
        <w:rPr>
          <w:rStyle w:val="Heading3Char"/>
        </w:rPr>
        <w:t xml:space="preserve">– </w:t>
      </w:r>
      <w:r>
        <w:rPr>
          <w:rStyle w:val="Heading3Char"/>
        </w:rPr>
        <w:t>05/200</w:t>
      </w:r>
      <w:r w:rsidR="00B7732E">
        <w:rPr>
          <w:rStyle w:val="Heading3Char"/>
        </w:rPr>
        <w:t>5</w:t>
      </w:r>
    </w:p>
    <w:p w14:paraId="137A7435" w14:textId="77777777" w:rsidR="00B7732E" w:rsidRDefault="00B7732E" w:rsidP="00265110">
      <w:pPr>
        <w:pStyle w:val="ListBullet"/>
      </w:pPr>
      <w:r w:rsidRPr="00B7732E">
        <w:t xml:space="preserve">Taught Survey of Mathematics course for two semesters </w:t>
      </w:r>
    </w:p>
    <w:p w14:paraId="5BC8CDE6" w14:textId="77777777" w:rsidR="00B7732E" w:rsidRDefault="00B7732E" w:rsidP="00265110">
      <w:pPr>
        <w:pStyle w:val="ListBullet"/>
      </w:pPr>
      <w:r w:rsidRPr="00B7732E">
        <w:t xml:space="preserve">Initiated additional study sessions in order to improve overall students’ performance </w:t>
      </w:r>
    </w:p>
    <w:p w14:paraId="418FD6AF" w14:textId="77777777" w:rsidR="0093317E" w:rsidRDefault="00B7732E" w:rsidP="00265110">
      <w:pPr>
        <w:pStyle w:val="ListBullet"/>
      </w:pPr>
      <w:r w:rsidRPr="00B7732E">
        <w:t>Prepared lesson plans, exams, quizzes according to the University requirements</w:t>
      </w:r>
    </w:p>
    <w:p w14:paraId="462BC127" w14:textId="77777777" w:rsidR="00B7732E" w:rsidRDefault="00B7732E" w:rsidP="002E21D4">
      <w:pPr>
        <w:jc w:val="both"/>
        <w:rPr>
          <w:rFonts w:asciiTheme="majorHAnsi" w:hAnsiTheme="majorHAnsi" w:cs="Arial"/>
          <w:b/>
          <w:bCs/>
          <w:sz w:val="22"/>
          <w:szCs w:val="22"/>
        </w:rPr>
      </w:pPr>
    </w:p>
    <w:p w14:paraId="179DDD3F" w14:textId="77777777" w:rsidR="00B7732E" w:rsidRDefault="00B7732E" w:rsidP="002E21D4">
      <w:pPr>
        <w:jc w:val="both"/>
      </w:pPr>
      <w:r w:rsidRPr="004540FF">
        <w:rPr>
          <w:rFonts w:cstheme="minorHAnsi"/>
          <w:b/>
          <w:bCs/>
          <w:szCs w:val="20"/>
        </w:rPr>
        <w:t>Website Manager</w:t>
      </w:r>
      <w:r>
        <w:rPr>
          <w:rFonts w:asciiTheme="majorHAnsi" w:hAnsiTheme="majorHAnsi" w:cs="Arial"/>
          <w:b/>
          <w:bCs/>
          <w:sz w:val="22"/>
          <w:szCs w:val="22"/>
        </w:rPr>
        <w:t xml:space="preserve"> </w:t>
      </w:r>
      <w:r w:rsidRPr="003B3702">
        <w:rPr>
          <w:rFonts w:cs="Arial"/>
          <w:bCs/>
        </w:rPr>
        <w:t>–</w:t>
      </w:r>
      <w:r w:rsidRPr="0093317E">
        <w:t xml:space="preserve"> </w:t>
      </w:r>
      <w:r w:rsidRPr="00F2646B">
        <w:rPr>
          <w:rFonts w:cs="Arial"/>
          <w:bCs/>
          <w:i/>
        </w:rPr>
        <w:t>Text-Xchange.com, Philadelphia, PA</w:t>
      </w:r>
      <w:r w:rsidRPr="00177FEA">
        <w:rPr>
          <w:rFonts w:cs="Arial"/>
          <w:bCs/>
        </w:rPr>
        <w:t xml:space="preserve"> </w:t>
      </w:r>
      <w:r w:rsidRPr="00064AC9">
        <w:rPr>
          <w:rStyle w:val="Heading3Char"/>
        </w:rPr>
        <w:t xml:space="preserve">▪ </w:t>
      </w:r>
      <w:r>
        <w:rPr>
          <w:rStyle w:val="Heading3Char"/>
        </w:rPr>
        <w:t>12/2003</w:t>
      </w:r>
      <w:r w:rsidRPr="00064AC9">
        <w:rPr>
          <w:rStyle w:val="Heading3Char"/>
        </w:rPr>
        <w:t xml:space="preserve">– </w:t>
      </w:r>
      <w:r>
        <w:rPr>
          <w:rStyle w:val="Heading3Char"/>
        </w:rPr>
        <w:t>05/2005</w:t>
      </w:r>
    </w:p>
    <w:p w14:paraId="1E3D78D4" w14:textId="77777777" w:rsidR="00B7732E" w:rsidRDefault="00B7732E" w:rsidP="00265110">
      <w:pPr>
        <w:pStyle w:val="ListBullet"/>
      </w:pPr>
      <w:r w:rsidRPr="00B7732E">
        <w:t xml:space="preserve">Developed database to support the structure of the website </w:t>
      </w:r>
    </w:p>
    <w:p w14:paraId="375126AC" w14:textId="77777777" w:rsidR="00B7732E" w:rsidRDefault="00B7732E" w:rsidP="00265110">
      <w:pPr>
        <w:pStyle w:val="ListBullet"/>
      </w:pPr>
      <w:r w:rsidRPr="00B7732E">
        <w:t>Programmed extensively in PHP and SQL to access MySQL database</w:t>
      </w:r>
    </w:p>
    <w:p w14:paraId="3F455D2A" w14:textId="77777777" w:rsidR="00B7732E" w:rsidRDefault="00B7732E" w:rsidP="00265110">
      <w:pPr>
        <w:pStyle w:val="ListBullet"/>
      </w:pPr>
      <w:r w:rsidRPr="00B7732E">
        <w:t>Created and optimized online book store to maximize utility for the customers</w:t>
      </w:r>
    </w:p>
    <w:p w14:paraId="6313F570" w14:textId="77777777" w:rsidR="00B7732E" w:rsidRDefault="00B7732E" w:rsidP="00265110">
      <w:pPr>
        <w:pStyle w:val="ListBullet"/>
      </w:pPr>
      <w:r w:rsidRPr="00B7732E">
        <w:t>Integrated online store with Amazon interface to output general information about the books</w:t>
      </w:r>
    </w:p>
    <w:p w14:paraId="0FBBBA15" w14:textId="77777777" w:rsidR="00B7732E" w:rsidRDefault="00B7732E" w:rsidP="00265110">
      <w:pPr>
        <w:pStyle w:val="ListBullet"/>
      </w:pPr>
      <w:r w:rsidRPr="00B7732E">
        <w:t>Developed online auction features</w:t>
      </w:r>
    </w:p>
    <w:p w14:paraId="2FDE7CCA" w14:textId="77777777" w:rsidR="00FE055E" w:rsidRPr="00FE055E" w:rsidRDefault="00FE055E" w:rsidP="002E21D4">
      <w:pPr>
        <w:jc w:val="both"/>
      </w:pPr>
    </w:p>
    <w:p w14:paraId="05661DF7" w14:textId="77777777" w:rsidR="00FE055E" w:rsidRDefault="00FE055E" w:rsidP="002E21D4">
      <w:pPr>
        <w:jc w:val="both"/>
      </w:pPr>
      <w:r w:rsidRPr="004540FF">
        <w:rPr>
          <w:rFonts w:cstheme="minorHAnsi"/>
          <w:b/>
          <w:bCs/>
          <w:szCs w:val="20"/>
        </w:rPr>
        <w:t>IT Support Technician</w:t>
      </w:r>
      <w:r w:rsidRPr="00FE055E">
        <w:rPr>
          <w:rFonts w:asciiTheme="majorHAnsi" w:hAnsiTheme="majorHAnsi" w:cs="Arial"/>
          <w:b/>
          <w:bCs/>
          <w:sz w:val="22"/>
          <w:szCs w:val="22"/>
        </w:rPr>
        <w:t xml:space="preserve"> </w:t>
      </w:r>
      <w:r w:rsidRPr="003B3702">
        <w:rPr>
          <w:rFonts w:cs="Arial"/>
          <w:bCs/>
        </w:rPr>
        <w:t>–</w:t>
      </w:r>
      <w:r w:rsidRPr="0093317E">
        <w:t xml:space="preserve"> </w:t>
      </w:r>
      <w:r w:rsidRPr="00F2646B">
        <w:rPr>
          <w:rFonts w:cs="Arial"/>
          <w:bCs/>
          <w:i/>
        </w:rPr>
        <w:t xml:space="preserve">Wharton </w:t>
      </w:r>
      <w:proofErr w:type="gramStart"/>
      <w:r w:rsidRPr="00F2646B">
        <w:rPr>
          <w:rFonts w:cs="Arial"/>
          <w:bCs/>
          <w:i/>
        </w:rPr>
        <w:t>Computing</w:t>
      </w:r>
      <w:proofErr w:type="gramEnd"/>
      <w:r w:rsidRPr="00F2646B">
        <w:rPr>
          <w:rFonts w:cs="Arial"/>
          <w:bCs/>
          <w:i/>
        </w:rPr>
        <w:t xml:space="preserve"> and Information Technology, </w:t>
      </w:r>
      <w:proofErr w:type="spellStart"/>
      <w:r w:rsidRPr="00F2646B">
        <w:rPr>
          <w:rFonts w:cs="Arial"/>
          <w:bCs/>
          <w:i/>
        </w:rPr>
        <w:t>UPenn</w:t>
      </w:r>
      <w:proofErr w:type="spellEnd"/>
      <w:r w:rsidRPr="00F2646B">
        <w:rPr>
          <w:rFonts w:cs="Arial"/>
          <w:bCs/>
          <w:i/>
        </w:rPr>
        <w:t>, PA</w:t>
      </w:r>
      <w:r w:rsidRPr="00177FEA">
        <w:rPr>
          <w:rFonts w:cs="Arial"/>
          <w:bCs/>
        </w:rPr>
        <w:t xml:space="preserve"> </w:t>
      </w:r>
      <w:r w:rsidRPr="00064AC9">
        <w:rPr>
          <w:rStyle w:val="Heading3Char"/>
        </w:rPr>
        <w:t xml:space="preserve">▪ </w:t>
      </w:r>
      <w:r>
        <w:rPr>
          <w:rStyle w:val="Heading3Char"/>
        </w:rPr>
        <w:t>02/2004</w:t>
      </w:r>
      <w:r w:rsidRPr="00064AC9">
        <w:rPr>
          <w:rStyle w:val="Heading3Char"/>
        </w:rPr>
        <w:t xml:space="preserve">– </w:t>
      </w:r>
      <w:r>
        <w:rPr>
          <w:rStyle w:val="Heading3Char"/>
        </w:rPr>
        <w:t>07/2004</w:t>
      </w:r>
    </w:p>
    <w:p w14:paraId="39983245" w14:textId="77777777" w:rsidR="00FE055E" w:rsidRDefault="00FE055E" w:rsidP="00265110">
      <w:pPr>
        <w:pStyle w:val="ListBullet"/>
      </w:pPr>
      <w:r w:rsidRPr="00FE055E">
        <w:t xml:space="preserve">Assisted with setup and maintenance of Windows 2000, XP desktops and laptops </w:t>
      </w:r>
    </w:p>
    <w:p w14:paraId="1ECD5AFC" w14:textId="77777777" w:rsidR="00B7732E" w:rsidRDefault="00FE055E" w:rsidP="00265110">
      <w:pPr>
        <w:pStyle w:val="ListBullet"/>
      </w:pPr>
      <w:proofErr w:type="spellStart"/>
      <w:r w:rsidRPr="00FE055E">
        <w:t>Troubleshooted</w:t>
      </w:r>
      <w:proofErr w:type="spellEnd"/>
      <w:r w:rsidRPr="00FE055E">
        <w:t xml:space="preserve"> network, files sharing issues, assisted faculty and staff with applications </w:t>
      </w:r>
    </w:p>
    <w:p w14:paraId="472827D3" w14:textId="77777777" w:rsidR="00FE055E" w:rsidRPr="004540FF" w:rsidRDefault="00FE055E" w:rsidP="002E21D4">
      <w:pPr>
        <w:jc w:val="both"/>
        <w:rPr>
          <w:rFonts w:cstheme="minorHAnsi"/>
          <w:b/>
          <w:bCs/>
          <w:szCs w:val="20"/>
        </w:rPr>
      </w:pPr>
    </w:p>
    <w:p w14:paraId="6A8C9EEB" w14:textId="77777777" w:rsidR="00FE055E" w:rsidRDefault="00FE055E" w:rsidP="002E21D4">
      <w:pPr>
        <w:jc w:val="both"/>
      </w:pPr>
      <w:r w:rsidRPr="004540FF">
        <w:rPr>
          <w:rFonts w:cstheme="minorHAnsi"/>
          <w:b/>
          <w:bCs/>
          <w:szCs w:val="20"/>
        </w:rPr>
        <w:t>Web Programmer Internship</w:t>
      </w:r>
      <w:r w:rsidRPr="00FE055E">
        <w:rPr>
          <w:rFonts w:asciiTheme="majorHAnsi" w:hAnsiTheme="majorHAnsi" w:cs="Arial"/>
          <w:b/>
          <w:bCs/>
          <w:sz w:val="22"/>
          <w:szCs w:val="22"/>
        </w:rPr>
        <w:t xml:space="preserve"> </w:t>
      </w:r>
      <w:r w:rsidRPr="003B3702">
        <w:rPr>
          <w:rFonts w:cs="Arial"/>
          <w:bCs/>
        </w:rPr>
        <w:t>–</w:t>
      </w:r>
      <w:r w:rsidRPr="0093317E">
        <w:t xml:space="preserve"> </w:t>
      </w:r>
      <w:proofErr w:type="spellStart"/>
      <w:r w:rsidRPr="00F2646B">
        <w:rPr>
          <w:rFonts w:cs="Arial"/>
          <w:bCs/>
          <w:i/>
        </w:rPr>
        <w:t>Sanchaar</w:t>
      </w:r>
      <w:proofErr w:type="spellEnd"/>
      <w:r w:rsidRPr="00F2646B">
        <w:rPr>
          <w:rFonts w:cs="Arial"/>
          <w:bCs/>
          <w:i/>
        </w:rPr>
        <w:t xml:space="preserve"> Corporation, Philadelphia, PA</w:t>
      </w:r>
      <w:r w:rsidRPr="00177FEA">
        <w:rPr>
          <w:rFonts w:cs="Arial"/>
          <w:bCs/>
        </w:rPr>
        <w:t xml:space="preserve"> </w:t>
      </w:r>
      <w:r w:rsidRPr="00064AC9">
        <w:rPr>
          <w:rStyle w:val="Heading3Char"/>
        </w:rPr>
        <w:t xml:space="preserve">▪ </w:t>
      </w:r>
      <w:r>
        <w:rPr>
          <w:rStyle w:val="Heading3Char"/>
        </w:rPr>
        <w:t>04/2004</w:t>
      </w:r>
      <w:r w:rsidRPr="00064AC9">
        <w:rPr>
          <w:rStyle w:val="Heading3Char"/>
        </w:rPr>
        <w:t xml:space="preserve">– </w:t>
      </w:r>
      <w:r>
        <w:rPr>
          <w:rStyle w:val="Heading3Char"/>
        </w:rPr>
        <w:t>07/2004</w:t>
      </w:r>
    </w:p>
    <w:p w14:paraId="2FB99256" w14:textId="77777777" w:rsidR="00E86F0B" w:rsidRDefault="00E86F0B" w:rsidP="00265110">
      <w:pPr>
        <w:pStyle w:val="ListBullet"/>
      </w:pPr>
      <w:r w:rsidRPr="00E86F0B">
        <w:t xml:space="preserve">Developed various web applications employing java technology </w:t>
      </w:r>
    </w:p>
    <w:p w14:paraId="7D2FB578" w14:textId="77777777" w:rsidR="00FE055E" w:rsidRDefault="00E86F0B" w:rsidP="00265110">
      <w:pPr>
        <w:pStyle w:val="ListBullet"/>
      </w:pPr>
      <w:r w:rsidRPr="00E86F0B">
        <w:t>Used knowledge of Java classes to design parsing system</w:t>
      </w:r>
    </w:p>
    <w:p w14:paraId="2A51C0B2" w14:textId="77777777" w:rsidR="000C4DA5" w:rsidRDefault="000C4DA5" w:rsidP="002E21D4">
      <w:pPr>
        <w:pStyle w:val="Heading2"/>
        <w:jc w:val="both"/>
      </w:pPr>
      <w:r>
        <w:t>Training</w:t>
      </w:r>
      <w:r w:rsidR="00F2646B">
        <w:t>s</w:t>
      </w:r>
    </w:p>
    <w:p w14:paraId="0AC2E02F" w14:textId="7EA26E1B" w:rsidR="00786381" w:rsidRPr="00786381" w:rsidRDefault="00786381" w:rsidP="00265110">
      <w:pPr>
        <w:pStyle w:val="ListBullet"/>
      </w:pPr>
      <w:r>
        <w:t xml:space="preserve">Data Science </w:t>
      </w:r>
      <w:proofErr w:type="spellStart"/>
      <w:r>
        <w:t>Bootcamp</w:t>
      </w:r>
      <w:proofErr w:type="spellEnd"/>
      <w:r>
        <w:t xml:space="preserve"> 05/2016</w:t>
      </w:r>
    </w:p>
    <w:p w14:paraId="1D5A2922" w14:textId="77777777" w:rsidR="00B81CA8" w:rsidRPr="00D24C32" w:rsidRDefault="000C4DA5" w:rsidP="00265110">
      <w:pPr>
        <w:pStyle w:val="ListBullet"/>
      </w:pPr>
      <w:r w:rsidRPr="00D24C32">
        <w:t xml:space="preserve">Big data </w:t>
      </w:r>
      <w:proofErr w:type="gramStart"/>
      <w:r w:rsidRPr="00D24C32">
        <w:t>academy :</w:t>
      </w:r>
      <w:proofErr w:type="gramEnd"/>
      <w:r w:rsidRPr="00D24C32">
        <w:t xml:space="preserve"> Python 1, 2</w:t>
      </w:r>
      <w:r w:rsidR="009D3309" w:rsidRPr="00D24C32">
        <w:t xml:space="preserve">, Unix Foundations, </w:t>
      </w:r>
      <w:proofErr w:type="spellStart"/>
      <w:r w:rsidR="009D3309" w:rsidRPr="00D24C32">
        <w:t>Git</w:t>
      </w:r>
      <w:proofErr w:type="spellEnd"/>
      <w:r w:rsidR="009D3309" w:rsidRPr="00D24C32">
        <w:t xml:space="preserve"> Foundations</w:t>
      </w:r>
      <w:r w:rsidRPr="00D24C32">
        <w:t xml:space="preserve"> </w:t>
      </w:r>
      <w:r w:rsidRPr="00D24C32">
        <w:rPr>
          <w:rStyle w:val="Heading3Char"/>
          <w:szCs w:val="20"/>
        </w:rPr>
        <w:t>▪</w:t>
      </w:r>
      <w:r w:rsidRPr="00D24C32">
        <w:rPr>
          <w:rStyle w:val="Heading3Char"/>
        </w:rPr>
        <w:t xml:space="preserve"> </w:t>
      </w:r>
      <w:r w:rsidR="00F2646B">
        <w:rPr>
          <w:rStyle w:val="Heading3Char"/>
        </w:rPr>
        <w:t xml:space="preserve">06/2015 - </w:t>
      </w:r>
      <w:r w:rsidRPr="00D24C32">
        <w:t>08/</w:t>
      </w:r>
      <w:r w:rsidR="00B81CA8" w:rsidRPr="00D24C32">
        <w:t>2015</w:t>
      </w:r>
    </w:p>
    <w:p w14:paraId="26E8C73C" w14:textId="77777777" w:rsidR="000C4DA5" w:rsidRPr="00D24C32" w:rsidRDefault="000C4DA5" w:rsidP="00265110">
      <w:pPr>
        <w:pStyle w:val="ListBullet"/>
      </w:pPr>
      <w:proofErr w:type="spellStart"/>
      <w:r w:rsidRPr="00D24C32">
        <w:t>Cloudera</w:t>
      </w:r>
      <w:proofErr w:type="spellEnd"/>
      <w:r w:rsidRPr="00D24C32">
        <w:t xml:space="preserve"> Analyst</w:t>
      </w:r>
      <w:r w:rsidRPr="00D24C32">
        <w:rPr>
          <w:bCs/>
        </w:rPr>
        <w:t xml:space="preserve"> </w:t>
      </w:r>
      <w:r w:rsidR="00B81CA8" w:rsidRPr="00D24C32">
        <w:rPr>
          <w:rStyle w:val="Heading3Char"/>
          <w:szCs w:val="20"/>
        </w:rPr>
        <w:t xml:space="preserve">▪ </w:t>
      </w:r>
      <w:r w:rsidRPr="00D24C32">
        <w:rPr>
          <w:bCs/>
        </w:rPr>
        <w:t>06</w:t>
      </w:r>
      <w:r w:rsidR="00B81CA8" w:rsidRPr="00D24C32">
        <w:rPr>
          <w:bCs/>
        </w:rPr>
        <w:t>/2015</w:t>
      </w:r>
    </w:p>
    <w:p w14:paraId="4B300005" w14:textId="77777777" w:rsidR="00B81CA8" w:rsidRPr="00D24C32" w:rsidRDefault="00B81CA8" w:rsidP="00265110">
      <w:pPr>
        <w:pStyle w:val="ListBullet"/>
        <w:rPr>
          <w:bCs/>
        </w:rPr>
      </w:pPr>
      <w:r w:rsidRPr="00D24C32">
        <w:t>Fundamentals of the R Language</w:t>
      </w:r>
      <w:r w:rsidR="000C4DA5" w:rsidRPr="00D24C32">
        <w:rPr>
          <w:bCs/>
        </w:rPr>
        <w:t xml:space="preserve"> </w:t>
      </w:r>
      <w:r w:rsidRPr="00D24C32">
        <w:rPr>
          <w:rStyle w:val="Heading3Char"/>
          <w:szCs w:val="20"/>
        </w:rPr>
        <w:t xml:space="preserve">▪ </w:t>
      </w:r>
      <w:r w:rsidRPr="00D24C32">
        <w:rPr>
          <w:bCs/>
        </w:rPr>
        <w:t>05/2015</w:t>
      </w:r>
    </w:p>
    <w:p w14:paraId="0B7D94A4" w14:textId="77777777" w:rsidR="000C4DA5" w:rsidRPr="00D24C32" w:rsidRDefault="00B81CA8" w:rsidP="00265110">
      <w:pPr>
        <w:pStyle w:val="ListBullet"/>
      </w:pPr>
      <w:proofErr w:type="spellStart"/>
      <w:proofErr w:type="gramStart"/>
      <w:r w:rsidRPr="00D24C32">
        <w:t>edX</w:t>
      </w:r>
      <w:proofErr w:type="spellEnd"/>
      <w:proofErr w:type="gramEnd"/>
      <w:r w:rsidRPr="00D24C32">
        <w:t xml:space="preserve">: Scalable Machine Learning </w:t>
      </w:r>
      <w:r w:rsidRPr="00D24C32">
        <w:rPr>
          <w:rStyle w:val="Heading3Char"/>
          <w:szCs w:val="20"/>
        </w:rPr>
        <w:t xml:space="preserve">▪ </w:t>
      </w:r>
      <w:r w:rsidRPr="00D24C32">
        <w:t>07/2015</w:t>
      </w:r>
      <w:r w:rsidR="000C4DA5" w:rsidRPr="00D24C32">
        <w:rPr>
          <w:bCs/>
        </w:rPr>
        <w:t xml:space="preserve">                                  </w:t>
      </w:r>
    </w:p>
    <w:p w14:paraId="6BBBFC5E" w14:textId="77777777" w:rsidR="00FE055E" w:rsidRPr="00D24C32" w:rsidRDefault="000C4DA5" w:rsidP="00265110">
      <w:pPr>
        <w:pStyle w:val="ListBullet"/>
      </w:pPr>
      <w:proofErr w:type="spellStart"/>
      <w:proofErr w:type="gramStart"/>
      <w:r w:rsidRPr="00D24C32">
        <w:t>edX</w:t>
      </w:r>
      <w:proofErr w:type="spellEnd"/>
      <w:proofErr w:type="gramEnd"/>
      <w:r w:rsidRPr="00D24C32">
        <w:t>: Apache Spar</w:t>
      </w:r>
      <w:r w:rsidR="00B81CA8" w:rsidRPr="00D24C32">
        <w:t xml:space="preserve">k </w:t>
      </w:r>
      <w:r w:rsidR="00B81CA8" w:rsidRPr="00D24C32">
        <w:rPr>
          <w:rStyle w:val="Heading3Char"/>
          <w:szCs w:val="20"/>
        </w:rPr>
        <w:t>▪ 06/</w:t>
      </w:r>
      <w:r w:rsidR="00B81CA8" w:rsidRPr="00D24C32">
        <w:t>2015</w:t>
      </w:r>
      <w:r w:rsidRPr="00D24C32">
        <w:t xml:space="preserve"> </w:t>
      </w:r>
    </w:p>
    <w:p w14:paraId="25CD831C" w14:textId="77777777" w:rsidR="005906E9" w:rsidRDefault="004204FC" w:rsidP="002E21D4">
      <w:pPr>
        <w:pStyle w:val="Heading2"/>
        <w:jc w:val="both"/>
      </w:pPr>
      <w:r>
        <w:t>Programming and Software Skills</w:t>
      </w:r>
    </w:p>
    <w:p w14:paraId="582B7E72" w14:textId="77777777" w:rsidR="005906E9" w:rsidRPr="005906E9" w:rsidRDefault="005906E9" w:rsidP="00265110">
      <w:pPr>
        <w:pStyle w:val="ListBullet"/>
        <w:rPr>
          <w:rFonts w:asciiTheme="majorHAnsi" w:hAnsiTheme="majorHAnsi" w:cs="Arial"/>
          <w:b/>
          <w:bCs/>
          <w:spacing w:val="-10"/>
          <w:sz w:val="32"/>
          <w:szCs w:val="26"/>
        </w:rPr>
      </w:pPr>
      <w:r w:rsidRPr="005906E9">
        <w:t xml:space="preserve">Languages: SAS, Python, Java, C#, C/C++, PHP, JavaScript, HTML, XHTML, XML, SQL, Visual Basic, LISP </w:t>
      </w:r>
    </w:p>
    <w:p w14:paraId="179EBAE0" w14:textId="421C71BE" w:rsidR="005906E9" w:rsidRDefault="005906E9" w:rsidP="00265110">
      <w:pPr>
        <w:pStyle w:val="ListBullet"/>
      </w:pPr>
      <w:r w:rsidRPr="005906E9">
        <w:t>Specialized Software:</w:t>
      </w:r>
      <w:r w:rsidR="005549CA">
        <w:t xml:space="preserve"> Apache Spark, </w:t>
      </w:r>
      <w:proofErr w:type="spellStart"/>
      <w:r w:rsidR="005549CA">
        <w:t>Hadoop</w:t>
      </w:r>
      <w:proofErr w:type="spellEnd"/>
      <w:r w:rsidR="005549CA">
        <w:t>, Apache Anaconda,</w:t>
      </w:r>
      <w:r w:rsidRPr="005906E9">
        <w:t xml:space="preserve"> </w:t>
      </w:r>
      <w:r>
        <w:t>D3</w:t>
      </w:r>
      <w:r w:rsidR="006614C7">
        <w:t>.js</w:t>
      </w:r>
      <w:r>
        <w:t xml:space="preserve">, </w:t>
      </w:r>
      <w:r w:rsidRPr="005906E9">
        <w:t>Tableau, Adobe Site Catalys</w:t>
      </w:r>
      <w:r w:rsidR="0073078E">
        <w:t>t</w:t>
      </w:r>
    </w:p>
    <w:p w14:paraId="3F73E696" w14:textId="77777777" w:rsidR="005906E9" w:rsidRPr="005906E9" w:rsidRDefault="005906E9" w:rsidP="00265110">
      <w:pPr>
        <w:pStyle w:val="ListBullet"/>
      </w:pPr>
      <w:r>
        <w:t>Databases: Teradata, Oracle, MySQL</w:t>
      </w:r>
    </w:p>
    <w:p w14:paraId="5C61DFB5" w14:textId="77777777" w:rsidR="004204FC" w:rsidRDefault="004204FC" w:rsidP="002E21D4">
      <w:pPr>
        <w:pStyle w:val="Heading2"/>
        <w:jc w:val="both"/>
      </w:pPr>
      <w:r>
        <w:t>Education</w:t>
      </w:r>
    </w:p>
    <w:p w14:paraId="31D00D14" w14:textId="77777777" w:rsidR="005549CA" w:rsidRPr="005549CA" w:rsidRDefault="005549CA" w:rsidP="00265110">
      <w:pPr>
        <w:pStyle w:val="ListBullet"/>
      </w:pPr>
      <w:r w:rsidRPr="005549CA">
        <w:t>MS, Operation Research, University o</w:t>
      </w:r>
      <w:r w:rsidR="0073078E">
        <w:t xml:space="preserve">f Delaware, Newark DE </w:t>
      </w:r>
      <w:r w:rsidR="0073078E" w:rsidRPr="00B81CA8">
        <w:rPr>
          <w:rStyle w:val="Heading3Char"/>
          <w:szCs w:val="20"/>
        </w:rPr>
        <w:t>▪</w:t>
      </w:r>
      <w:r w:rsidR="0073078E">
        <w:t>12/2006</w:t>
      </w:r>
      <w:r w:rsidRPr="005549CA">
        <w:t xml:space="preserve">                                                     </w:t>
      </w:r>
    </w:p>
    <w:p w14:paraId="15928871" w14:textId="77777777" w:rsidR="005549CA" w:rsidRPr="005549CA" w:rsidRDefault="005549CA" w:rsidP="00265110">
      <w:pPr>
        <w:pStyle w:val="ListBullet"/>
      </w:pPr>
      <w:r w:rsidRPr="005549CA">
        <w:t>MS, Information Technology, University of Penn</w:t>
      </w:r>
      <w:r w:rsidR="0073078E">
        <w:t xml:space="preserve">sylvania, Philadelphia PA </w:t>
      </w:r>
      <w:r w:rsidR="0073078E" w:rsidRPr="00B81CA8">
        <w:rPr>
          <w:rStyle w:val="Heading3Char"/>
          <w:szCs w:val="20"/>
        </w:rPr>
        <w:t>▪</w:t>
      </w:r>
      <w:r w:rsidR="0073078E">
        <w:rPr>
          <w:rStyle w:val="Heading3Char"/>
          <w:szCs w:val="20"/>
        </w:rPr>
        <w:t xml:space="preserve"> 12/</w:t>
      </w:r>
      <w:r w:rsidR="0073078E">
        <w:t>2003</w:t>
      </w:r>
    </w:p>
    <w:p w14:paraId="3189182A" w14:textId="77777777" w:rsidR="005549CA" w:rsidRPr="005549CA" w:rsidRDefault="005549CA" w:rsidP="00265110">
      <w:pPr>
        <w:pStyle w:val="ListBullet"/>
      </w:pPr>
      <w:r w:rsidRPr="005549CA">
        <w:t>BS, Information Technology, Delaware State</w:t>
      </w:r>
      <w:r w:rsidR="0073078E">
        <w:t xml:space="preserve"> University, Dover DE </w:t>
      </w:r>
      <w:r w:rsidR="0073078E" w:rsidRPr="00B81CA8">
        <w:rPr>
          <w:rStyle w:val="Heading3Char"/>
          <w:szCs w:val="20"/>
        </w:rPr>
        <w:t>▪</w:t>
      </w:r>
      <w:r w:rsidR="0073078E">
        <w:rPr>
          <w:rStyle w:val="Heading3Char"/>
          <w:szCs w:val="20"/>
        </w:rPr>
        <w:t xml:space="preserve"> 05/</w:t>
      </w:r>
      <w:r w:rsidR="0073078E">
        <w:t>2002</w:t>
      </w:r>
    </w:p>
    <w:p w14:paraId="7370D72D" w14:textId="77777777" w:rsidR="00ED4D79" w:rsidRDefault="005549CA" w:rsidP="00265110">
      <w:pPr>
        <w:pStyle w:val="ListBullet"/>
      </w:pPr>
      <w:r w:rsidRPr="005549CA">
        <w:t>Business Administration (minor)</w:t>
      </w:r>
    </w:p>
    <w:sectPr w:rsidR="00ED4D79" w:rsidSect="002E1580">
      <w:footerReference w:type="default" r:id="rId9"/>
      <w:pgSz w:w="12240" w:h="15840"/>
      <w:pgMar w:top="576" w:right="720" w:bottom="864" w:left="720" w:header="720" w:footer="7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B37ADA" w14:textId="77777777" w:rsidR="003747DE" w:rsidRDefault="003747DE">
      <w:r>
        <w:separator/>
      </w:r>
    </w:p>
  </w:endnote>
  <w:endnote w:type="continuationSeparator" w:id="0">
    <w:p w14:paraId="1DB09F39" w14:textId="77777777" w:rsidR="003747DE" w:rsidRDefault="00374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D4307E" w14:textId="6E8C1581" w:rsidR="003747DE" w:rsidRPr="009235EF" w:rsidRDefault="003747DE">
    <w:pPr>
      <w:ind w:right="360"/>
      <w:jc w:val="center"/>
      <w:rPr>
        <w:rFonts w:asciiTheme="majorHAnsi" w:hAnsiTheme="majorHAnsi"/>
        <w:sz w:val="22"/>
        <w:szCs w:val="22"/>
      </w:rPr>
    </w:pPr>
    <w:r w:rsidRPr="009235EF">
      <w:rPr>
        <w:rFonts w:asciiTheme="majorHAnsi" w:hAnsiTheme="majorHAnsi"/>
        <w:sz w:val="22"/>
        <w:szCs w:val="22"/>
      </w:rPr>
      <w:t>E</w:t>
    </w:r>
    <w:r>
      <w:rPr>
        <w:rFonts w:asciiTheme="majorHAnsi" w:hAnsiTheme="majorHAnsi"/>
        <w:sz w:val="22"/>
        <w:szCs w:val="22"/>
      </w:rPr>
      <w:t xml:space="preserve">vgeny </w:t>
    </w:r>
    <w:proofErr w:type="gramStart"/>
    <w:r>
      <w:rPr>
        <w:rFonts w:asciiTheme="majorHAnsi" w:hAnsiTheme="majorHAnsi"/>
        <w:sz w:val="22"/>
        <w:szCs w:val="22"/>
      </w:rPr>
      <w:t>Mun :</w:t>
    </w:r>
    <w:proofErr w:type="gramEnd"/>
    <w:r>
      <w:rPr>
        <w:rFonts w:asciiTheme="majorHAnsi" w:hAnsiTheme="majorHAnsi"/>
        <w:sz w:val="22"/>
        <w:szCs w:val="22"/>
      </w:rPr>
      <w:t xml:space="preserve"> </w:t>
    </w:r>
    <w:r w:rsidRPr="009235EF">
      <w:rPr>
        <w:rFonts w:asciiTheme="majorHAnsi" w:hAnsiTheme="majorHAnsi"/>
        <w:sz w:val="22"/>
        <w:szCs w:val="22"/>
      </w:rPr>
      <w:t xml:space="preserve">evgeny.mun@gmail.com </w:t>
    </w:r>
    <w:r>
      <w:rPr>
        <w:rStyle w:val="Heading3Char"/>
        <w:rFonts w:asciiTheme="majorHAnsi" w:hAnsiTheme="majorHAnsi"/>
        <w:sz w:val="22"/>
        <w:szCs w:val="22"/>
      </w:rPr>
      <w:t>:</w:t>
    </w:r>
    <w:r w:rsidRPr="009235EF">
      <w:rPr>
        <w:rStyle w:val="Heading3Char"/>
        <w:rFonts w:asciiTheme="majorHAnsi" w:hAnsiTheme="majorHAnsi"/>
        <w:sz w:val="22"/>
        <w:szCs w:val="22"/>
      </w:rPr>
      <w:t xml:space="preserve"> </w:t>
    </w:r>
    <w:r w:rsidRPr="009235EF">
      <w:rPr>
        <w:rFonts w:asciiTheme="majorHAnsi" w:hAnsiTheme="majorHAnsi"/>
        <w:sz w:val="22"/>
        <w:szCs w:val="22"/>
      </w:rPr>
      <w:t>302-465-5775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99ED37" w14:textId="77777777" w:rsidR="003747DE" w:rsidRDefault="003747DE">
      <w:r>
        <w:separator/>
      </w:r>
    </w:p>
  </w:footnote>
  <w:footnote w:type="continuationSeparator" w:id="0">
    <w:p w14:paraId="32B1D2D9" w14:textId="77777777" w:rsidR="003747DE" w:rsidRDefault="00374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7A8A8A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DB8EC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D1DE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EA8C9B6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4">
    <w:nsid w:val="248A00B8"/>
    <w:multiLevelType w:val="hybridMultilevel"/>
    <w:tmpl w:val="E7928BA0"/>
    <w:lvl w:ilvl="0" w:tplc="0E52D1F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DF6141"/>
    <w:multiLevelType w:val="hybridMultilevel"/>
    <w:tmpl w:val="42A04AEE"/>
    <w:lvl w:ilvl="0" w:tplc="F5CAEB42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33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6320F8"/>
    <w:multiLevelType w:val="hybridMultilevel"/>
    <w:tmpl w:val="E7928BA0"/>
    <w:lvl w:ilvl="0" w:tplc="1D12B0FA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3B49FE"/>
    <w:multiLevelType w:val="hybridMultilevel"/>
    <w:tmpl w:val="FD92980C"/>
    <w:lvl w:ilvl="0" w:tplc="592C7D7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3EE1086"/>
    <w:multiLevelType w:val="multilevel"/>
    <w:tmpl w:val="5BE0137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16E7ED5"/>
    <w:multiLevelType w:val="multilevel"/>
    <w:tmpl w:val="2FA67B3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7CD6749"/>
    <w:multiLevelType w:val="hybridMultilevel"/>
    <w:tmpl w:val="6DAE18C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79627E27"/>
    <w:multiLevelType w:val="multilevel"/>
    <w:tmpl w:val="1A80085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11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cuFooter" w:val="Capital One Public"/>
  </w:docVars>
  <w:rsids>
    <w:rsidRoot w:val="00C24B5D"/>
    <w:rsid w:val="00021326"/>
    <w:rsid w:val="0003280F"/>
    <w:rsid w:val="00064AC9"/>
    <w:rsid w:val="00086756"/>
    <w:rsid w:val="000B7645"/>
    <w:rsid w:val="000C4DA5"/>
    <w:rsid w:val="000D16D3"/>
    <w:rsid w:val="000E0551"/>
    <w:rsid w:val="00104FF8"/>
    <w:rsid w:val="0013035F"/>
    <w:rsid w:val="00164F9F"/>
    <w:rsid w:val="00173C23"/>
    <w:rsid w:val="00177FEA"/>
    <w:rsid w:val="00180C1C"/>
    <w:rsid w:val="001C3C6B"/>
    <w:rsid w:val="001D653D"/>
    <w:rsid w:val="001F6986"/>
    <w:rsid w:val="002006A4"/>
    <w:rsid w:val="002235CA"/>
    <w:rsid w:val="00257E65"/>
    <w:rsid w:val="00265110"/>
    <w:rsid w:val="00266468"/>
    <w:rsid w:val="002C2D23"/>
    <w:rsid w:val="002E1580"/>
    <w:rsid w:val="002E21D4"/>
    <w:rsid w:val="002E4779"/>
    <w:rsid w:val="002F1260"/>
    <w:rsid w:val="00315723"/>
    <w:rsid w:val="0033104A"/>
    <w:rsid w:val="003312CC"/>
    <w:rsid w:val="00337B81"/>
    <w:rsid w:val="003747DE"/>
    <w:rsid w:val="0037757C"/>
    <w:rsid w:val="00380026"/>
    <w:rsid w:val="00386FDB"/>
    <w:rsid w:val="003959CB"/>
    <w:rsid w:val="003B3702"/>
    <w:rsid w:val="003D2FC7"/>
    <w:rsid w:val="00407CCC"/>
    <w:rsid w:val="004204FC"/>
    <w:rsid w:val="004323ED"/>
    <w:rsid w:val="00451150"/>
    <w:rsid w:val="004540FF"/>
    <w:rsid w:val="004F1D2D"/>
    <w:rsid w:val="00527670"/>
    <w:rsid w:val="005338B4"/>
    <w:rsid w:val="005549CA"/>
    <w:rsid w:val="005765C4"/>
    <w:rsid w:val="005906E9"/>
    <w:rsid w:val="005917AB"/>
    <w:rsid w:val="005C25F1"/>
    <w:rsid w:val="005F4FA8"/>
    <w:rsid w:val="005F5208"/>
    <w:rsid w:val="00634474"/>
    <w:rsid w:val="00634A4C"/>
    <w:rsid w:val="006614C7"/>
    <w:rsid w:val="00671DF8"/>
    <w:rsid w:val="007001F4"/>
    <w:rsid w:val="0073078E"/>
    <w:rsid w:val="007808AE"/>
    <w:rsid w:val="00782DEB"/>
    <w:rsid w:val="00786381"/>
    <w:rsid w:val="007A182A"/>
    <w:rsid w:val="008235B6"/>
    <w:rsid w:val="008E7831"/>
    <w:rsid w:val="00922818"/>
    <w:rsid w:val="009235EF"/>
    <w:rsid w:val="0093317E"/>
    <w:rsid w:val="00933CA5"/>
    <w:rsid w:val="00941225"/>
    <w:rsid w:val="0096004D"/>
    <w:rsid w:val="009766B6"/>
    <w:rsid w:val="00990E1F"/>
    <w:rsid w:val="0099322E"/>
    <w:rsid w:val="009A291C"/>
    <w:rsid w:val="009D3309"/>
    <w:rsid w:val="009E41C0"/>
    <w:rsid w:val="00A03F9F"/>
    <w:rsid w:val="00A10DFF"/>
    <w:rsid w:val="00A2272B"/>
    <w:rsid w:val="00A3028C"/>
    <w:rsid w:val="00A30A6E"/>
    <w:rsid w:val="00A43B58"/>
    <w:rsid w:val="00A57AB9"/>
    <w:rsid w:val="00A75B9A"/>
    <w:rsid w:val="00AE25A8"/>
    <w:rsid w:val="00AE4B4A"/>
    <w:rsid w:val="00AF6269"/>
    <w:rsid w:val="00B6129D"/>
    <w:rsid w:val="00B632EA"/>
    <w:rsid w:val="00B7732E"/>
    <w:rsid w:val="00B81CA8"/>
    <w:rsid w:val="00B82BF5"/>
    <w:rsid w:val="00B86E8E"/>
    <w:rsid w:val="00BA4E12"/>
    <w:rsid w:val="00BA6F28"/>
    <w:rsid w:val="00BB34D6"/>
    <w:rsid w:val="00C24B5D"/>
    <w:rsid w:val="00C561E6"/>
    <w:rsid w:val="00C6606E"/>
    <w:rsid w:val="00CF7F1C"/>
    <w:rsid w:val="00D24C32"/>
    <w:rsid w:val="00D275B3"/>
    <w:rsid w:val="00D67DD8"/>
    <w:rsid w:val="00D71587"/>
    <w:rsid w:val="00DA37CC"/>
    <w:rsid w:val="00DB580F"/>
    <w:rsid w:val="00DC1BFB"/>
    <w:rsid w:val="00DC518D"/>
    <w:rsid w:val="00DD2F48"/>
    <w:rsid w:val="00E711F4"/>
    <w:rsid w:val="00E7158A"/>
    <w:rsid w:val="00E73569"/>
    <w:rsid w:val="00E86F0B"/>
    <w:rsid w:val="00E94A60"/>
    <w:rsid w:val="00E9752F"/>
    <w:rsid w:val="00EB1E29"/>
    <w:rsid w:val="00EC5E89"/>
    <w:rsid w:val="00ED1ED6"/>
    <w:rsid w:val="00ED4D79"/>
    <w:rsid w:val="00F2646B"/>
    <w:rsid w:val="00F43616"/>
    <w:rsid w:val="00F83ACA"/>
    <w:rsid w:val="00FC6642"/>
    <w:rsid w:val="00FD600C"/>
    <w:rsid w:val="00FE055E"/>
    <w:rsid w:val="00FE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8B82C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qFormat="1"/>
    <w:lsdException w:name="Title" w:qFormat="1"/>
    <w:lsdException w:name="Subtitle" w:qFormat="1"/>
    <w:lsdException w:name="Hyperlink" w:qFormat="1"/>
    <w:lsdException w:name="Strong" w:qFormat="1"/>
    <w:lsdException w:name="Emphasis" w:qFormat="1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AC9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2F1260"/>
    <w:pPr>
      <w:pBdr>
        <w:bottom w:val="single" w:sz="4" w:space="4" w:color="auto"/>
      </w:pBdr>
      <w:outlineLvl w:val="0"/>
    </w:pPr>
    <w:rPr>
      <w:rFonts w:asciiTheme="majorHAnsi" w:hAnsiTheme="majorHAnsi"/>
      <w:b/>
      <w:bCs/>
      <w:kern w:val="28"/>
      <w:sz w:val="48"/>
      <w:szCs w:val="20"/>
    </w:rPr>
  </w:style>
  <w:style w:type="paragraph" w:styleId="Heading2">
    <w:name w:val="heading 2"/>
    <w:basedOn w:val="Normal"/>
    <w:next w:val="Normal"/>
    <w:link w:val="Heading2Char"/>
    <w:qFormat/>
    <w:rsid w:val="002F1260"/>
    <w:pPr>
      <w:keepNext/>
      <w:spacing w:before="360" w:after="120"/>
      <w:outlineLvl w:val="1"/>
    </w:pPr>
    <w:rPr>
      <w:rFonts w:asciiTheme="majorHAnsi" w:hAnsiTheme="majorHAnsi" w:cs="Arial"/>
      <w:b/>
      <w:bCs/>
      <w:spacing w:val="-10"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064AC9"/>
    <w:pPr>
      <w:keepNext/>
      <w:spacing w:before="120"/>
      <w:outlineLvl w:val="2"/>
    </w:pPr>
    <w:rPr>
      <w:rFonts w:cs="Arial"/>
      <w:bCs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rsid w:val="00104FF8"/>
    <w:pPr>
      <w:keepNext/>
      <w:spacing w:before="120"/>
      <w:outlineLvl w:val="3"/>
    </w:pPr>
    <w:rPr>
      <w:rFonts w:cs="Arial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F1260"/>
    <w:rPr>
      <w:rFonts w:asciiTheme="majorHAnsi" w:hAnsiTheme="majorHAnsi" w:cs="Arial"/>
      <w:b/>
      <w:bCs/>
      <w:spacing w:val="-10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64AC9"/>
    <w:rPr>
      <w:rFonts w:asciiTheme="minorHAnsi" w:hAnsiTheme="minorHAnsi" w:cs="Arial"/>
      <w:bCs/>
    </w:rPr>
  </w:style>
  <w:style w:type="character" w:customStyle="1" w:styleId="Heading4Char">
    <w:name w:val="Heading 4 Char"/>
    <w:basedOn w:val="DefaultParagraphFont"/>
    <w:link w:val="Heading4"/>
    <w:semiHidden/>
    <w:rsid w:val="00064AC9"/>
    <w:rPr>
      <w:rFonts w:asciiTheme="minorHAnsi" w:hAnsiTheme="minorHAnsi" w:cs="Arial"/>
      <w:iCs/>
      <w:szCs w:val="24"/>
    </w:rPr>
  </w:style>
  <w:style w:type="character" w:styleId="Hyperlink">
    <w:name w:val="Hyperlink"/>
    <w:basedOn w:val="DefaultParagraphFont"/>
    <w:qFormat/>
    <w:rsid w:val="00B86E8E"/>
    <w:rPr>
      <w:color w:val="0000FF"/>
      <w:u w:val="single"/>
    </w:rPr>
  </w:style>
  <w:style w:type="paragraph" w:styleId="ListBullet">
    <w:name w:val="List Bullet"/>
    <w:basedOn w:val="Normal"/>
    <w:next w:val="Normal"/>
    <w:autoRedefine/>
    <w:qFormat/>
    <w:rsid w:val="00265110"/>
    <w:pPr>
      <w:numPr>
        <w:numId w:val="3"/>
      </w:numPr>
      <w:spacing w:before="60"/>
    </w:pPr>
  </w:style>
  <w:style w:type="character" w:customStyle="1" w:styleId="Position">
    <w:name w:val="Position"/>
    <w:basedOn w:val="DefaultParagraphFont"/>
    <w:qFormat/>
    <w:rsid w:val="002F1260"/>
    <w:rPr>
      <w:rFonts w:asciiTheme="majorHAnsi" w:hAnsiTheme="majorHAnsi"/>
      <w:b/>
      <w:bCs/>
      <w:sz w:val="22"/>
    </w:rPr>
  </w:style>
  <w:style w:type="paragraph" w:customStyle="1" w:styleId="ContactInfo">
    <w:name w:val="Contact Info"/>
    <w:basedOn w:val="Normal"/>
    <w:qFormat/>
    <w:rsid w:val="002F1260"/>
    <w:pPr>
      <w:spacing w:after="200"/>
      <w:jc w:val="right"/>
    </w:pPr>
    <w:rPr>
      <w:spacing w:val="30"/>
      <w:sz w:val="16"/>
    </w:rPr>
  </w:style>
  <w:style w:type="character" w:styleId="PlaceholderText">
    <w:name w:val="Placeholder Text"/>
    <w:basedOn w:val="DefaultParagraphFont"/>
    <w:uiPriority w:val="99"/>
    <w:semiHidden/>
    <w:rsid w:val="00064AC9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064A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64A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C24B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24B5D"/>
    <w:rPr>
      <w:rFonts w:asciiTheme="minorHAnsi" w:hAnsiTheme="minorHAnsi"/>
      <w:szCs w:val="24"/>
    </w:rPr>
  </w:style>
  <w:style w:type="paragraph" w:styleId="Footer">
    <w:name w:val="footer"/>
    <w:basedOn w:val="Normal"/>
    <w:link w:val="FooterChar"/>
    <w:unhideWhenUsed/>
    <w:rsid w:val="00C24B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24B5D"/>
    <w:rPr>
      <w:rFonts w:asciiTheme="minorHAnsi" w:hAnsiTheme="minorHAnsi"/>
      <w:szCs w:val="24"/>
    </w:rPr>
  </w:style>
  <w:style w:type="paragraph" w:styleId="BodyText">
    <w:name w:val="Body Text"/>
    <w:basedOn w:val="Normal"/>
    <w:link w:val="BodyTextChar"/>
    <w:rsid w:val="000C4DA5"/>
    <w:rPr>
      <w:rFonts w:ascii="Times New Roman" w:hAnsi="Times New Roman"/>
      <w:b/>
      <w:bCs/>
      <w:sz w:val="24"/>
      <w:szCs w:val="16"/>
    </w:rPr>
  </w:style>
  <w:style w:type="character" w:customStyle="1" w:styleId="BodyTextChar">
    <w:name w:val="Body Text Char"/>
    <w:basedOn w:val="DefaultParagraphFont"/>
    <w:link w:val="BodyText"/>
    <w:rsid w:val="000C4DA5"/>
    <w:rPr>
      <w:b/>
      <w:bCs/>
      <w:sz w:val="24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qFormat="1"/>
    <w:lsdException w:name="Title" w:qFormat="1"/>
    <w:lsdException w:name="Subtitle" w:qFormat="1"/>
    <w:lsdException w:name="Hyperlink" w:qFormat="1"/>
    <w:lsdException w:name="Strong" w:qFormat="1"/>
    <w:lsdException w:name="Emphasis" w:qFormat="1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AC9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2F1260"/>
    <w:pPr>
      <w:pBdr>
        <w:bottom w:val="single" w:sz="4" w:space="4" w:color="auto"/>
      </w:pBdr>
      <w:outlineLvl w:val="0"/>
    </w:pPr>
    <w:rPr>
      <w:rFonts w:asciiTheme="majorHAnsi" w:hAnsiTheme="majorHAnsi"/>
      <w:b/>
      <w:bCs/>
      <w:kern w:val="28"/>
      <w:sz w:val="48"/>
      <w:szCs w:val="20"/>
    </w:rPr>
  </w:style>
  <w:style w:type="paragraph" w:styleId="Heading2">
    <w:name w:val="heading 2"/>
    <w:basedOn w:val="Normal"/>
    <w:next w:val="Normal"/>
    <w:link w:val="Heading2Char"/>
    <w:qFormat/>
    <w:rsid w:val="002F1260"/>
    <w:pPr>
      <w:keepNext/>
      <w:spacing w:before="360" w:after="120"/>
      <w:outlineLvl w:val="1"/>
    </w:pPr>
    <w:rPr>
      <w:rFonts w:asciiTheme="majorHAnsi" w:hAnsiTheme="majorHAnsi" w:cs="Arial"/>
      <w:b/>
      <w:bCs/>
      <w:spacing w:val="-10"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064AC9"/>
    <w:pPr>
      <w:keepNext/>
      <w:spacing w:before="120"/>
      <w:outlineLvl w:val="2"/>
    </w:pPr>
    <w:rPr>
      <w:rFonts w:cs="Arial"/>
      <w:bCs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rsid w:val="00104FF8"/>
    <w:pPr>
      <w:keepNext/>
      <w:spacing w:before="120"/>
      <w:outlineLvl w:val="3"/>
    </w:pPr>
    <w:rPr>
      <w:rFonts w:cs="Arial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F1260"/>
    <w:rPr>
      <w:rFonts w:asciiTheme="majorHAnsi" w:hAnsiTheme="majorHAnsi" w:cs="Arial"/>
      <w:b/>
      <w:bCs/>
      <w:spacing w:val="-10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64AC9"/>
    <w:rPr>
      <w:rFonts w:asciiTheme="minorHAnsi" w:hAnsiTheme="minorHAnsi" w:cs="Arial"/>
      <w:bCs/>
    </w:rPr>
  </w:style>
  <w:style w:type="character" w:customStyle="1" w:styleId="Heading4Char">
    <w:name w:val="Heading 4 Char"/>
    <w:basedOn w:val="DefaultParagraphFont"/>
    <w:link w:val="Heading4"/>
    <w:semiHidden/>
    <w:rsid w:val="00064AC9"/>
    <w:rPr>
      <w:rFonts w:asciiTheme="minorHAnsi" w:hAnsiTheme="minorHAnsi" w:cs="Arial"/>
      <w:iCs/>
      <w:szCs w:val="24"/>
    </w:rPr>
  </w:style>
  <w:style w:type="character" w:styleId="Hyperlink">
    <w:name w:val="Hyperlink"/>
    <w:basedOn w:val="DefaultParagraphFont"/>
    <w:qFormat/>
    <w:rsid w:val="00B86E8E"/>
    <w:rPr>
      <w:color w:val="0000FF"/>
      <w:u w:val="single"/>
    </w:rPr>
  </w:style>
  <w:style w:type="paragraph" w:styleId="ListBullet">
    <w:name w:val="List Bullet"/>
    <w:basedOn w:val="Normal"/>
    <w:next w:val="Normal"/>
    <w:autoRedefine/>
    <w:qFormat/>
    <w:rsid w:val="00265110"/>
    <w:pPr>
      <w:numPr>
        <w:numId w:val="3"/>
      </w:numPr>
      <w:spacing w:before="60"/>
    </w:pPr>
  </w:style>
  <w:style w:type="character" w:customStyle="1" w:styleId="Position">
    <w:name w:val="Position"/>
    <w:basedOn w:val="DefaultParagraphFont"/>
    <w:qFormat/>
    <w:rsid w:val="002F1260"/>
    <w:rPr>
      <w:rFonts w:asciiTheme="majorHAnsi" w:hAnsiTheme="majorHAnsi"/>
      <w:b/>
      <w:bCs/>
      <w:sz w:val="22"/>
    </w:rPr>
  </w:style>
  <w:style w:type="paragraph" w:customStyle="1" w:styleId="ContactInfo">
    <w:name w:val="Contact Info"/>
    <w:basedOn w:val="Normal"/>
    <w:qFormat/>
    <w:rsid w:val="002F1260"/>
    <w:pPr>
      <w:spacing w:after="200"/>
      <w:jc w:val="right"/>
    </w:pPr>
    <w:rPr>
      <w:spacing w:val="30"/>
      <w:sz w:val="16"/>
    </w:rPr>
  </w:style>
  <w:style w:type="character" w:styleId="PlaceholderText">
    <w:name w:val="Placeholder Text"/>
    <w:basedOn w:val="DefaultParagraphFont"/>
    <w:uiPriority w:val="99"/>
    <w:semiHidden/>
    <w:rsid w:val="00064AC9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064A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64A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C24B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24B5D"/>
    <w:rPr>
      <w:rFonts w:asciiTheme="minorHAnsi" w:hAnsiTheme="minorHAnsi"/>
      <w:szCs w:val="24"/>
    </w:rPr>
  </w:style>
  <w:style w:type="paragraph" w:styleId="Footer">
    <w:name w:val="footer"/>
    <w:basedOn w:val="Normal"/>
    <w:link w:val="FooterChar"/>
    <w:unhideWhenUsed/>
    <w:rsid w:val="00C24B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24B5D"/>
    <w:rPr>
      <w:rFonts w:asciiTheme="minorHAnsi" w:hAnsiTheme="minorHAnsi"/>
      <w:szCs w:val="24"/>
    </w:rPr>
  </w:style>
  <w:style w:type="paragraph" w:styleId="BodyText">
    <w:name w:val="Body Text"/>
    <w:basedOn w:val="Normal"/>
    <w:link w:val="BodyTextChar"/>
    <w:rsid w:val="000C4DA5"/>
    <w:rPr>
      <w:rFonts w:ascii="Times New Roman" w:hAnsi="Times New Roman"/>
      <w:b/>
      <w:bCs/>
      <w:sz w:val="24"/>
      <w:szCs w:val="16"/>
    </w:rPr>
  </w:style>
  <w:style w:type="character" w:customStyle="1" w:styleId="BodyTextChar">
    <w:name w:val="Body Text Char"/>
    <w:basedOn w:val="DefaultParagraphFont"/>
    <w:link w:val="BodyText"/>
    <w:rsid w:val="000C4DA5"/>
    <w:rPr>
      <w:b/>
      <w:bCs/>
      <w:sz w:val="24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A216\AppData\Roaming\Microsoft\Templates\MS_Resum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7F0A0014F0E47D89D08B271FE09C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38A54-BF8B-4B23-9746-6BD9F926BA3D}"/>
      </w:docPartPr>
      <w:docPartBody>
        <w:p w:rsidR="007F3B9A" w:rsidRDefault="006B7AFC">
          <w:pPr>
            <w:pStyle w:val="87F0A0014F0E47D89D08B271FE09CF50"/>
          </w:pPr>
          <w:r w:rsidRPr="00064AC9">
            <w:rPr>
              <w:rStyle w:val="Heading3Char"/>
              <w:rFonts w:eastAsiaTheme="minorEastAsia"/>
            </w:rPr>
            <w:t>Present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754"/>
    <w:rsid w:val="00194B72"/>
    <w:rsid w:val="00464BDD"/>
    <w:rsid w:val="00524587"/>
    <w:rsid w:val="006B7AFC"/>
    <w:rsid w:val="0076174D"/>
    <w:rsid w:val="007959A9"/>
    <w:rsid w:val="007F3B9A"/>
    <w:rsid w:val="00AF7698"/>
    <w:rsid w:val="00CE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CE3754"/>
    <w:pPr>
      <w:keepNext/>
      <w:spacing w:before="120" w:after="0" w:line="240" w:lineRule="auto"/>
      <w:outlineLvl w:val="2"/>
    </w:pPr>
    <w:rPr>
      <w:rFonts w:eastAsia="Times New Roman" w:cs="Arial"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A2ECE86163484790F746895E47B307">
    <w:name w:val="1EA2ECE86163484790F746895E47B307"/>
  </w:style>
  <w:style w:type="paragraph" w:customStyle="1" w:styleId="E96CF1D9B5DB4CCEA207ED39487CAF1D">
    <w:name w:val="E96CF1D9B5DB4CCEA207ED39487CAF1D"/>
  </w:style>
  <w:style w:type="paragraph" w:customStyle="1" w:styleId="D9EE452D5B6D4840A7977280268F280F">
    <w:name w:val="D9EE452D5B6D4840A7977280268F280F"/>
  </w:style>
  <w:style w:type="paragraph" w:customStyle="1" w:styleId="A5CBB822F1974CEA88B805BBB90CA21C">
    <w:name w:val="A5CBB822F1974CEA88B805BBB90CA21C"/>
  </w:style>
  <w:style w:type="paragraph" w:customStyle="1" w:styleId="6A4F54CD7D434C26B401176A6A1B3CEB">
    <w:name w:val="6A4F54CD7D434C26B401176A6A1B3CEB"/>
  </w:style>
  <w:style w:type="paragraph" w:customStyle="1" w:styleId="D069CFABBDF6451583F58607F94850D0">
    <w:name w:val="D069CFABBDF6451583F58607F94850D0"/>
  </w:style>
  <w:style w:type="paragraph" w:customStyle="1" w:styleId="E3FE06F5184348F3B2289CEA8C20DC57">
    <w:name w:val="E3FE06F5184348F3B2289CEA8C20DC57"/>
  </w:style>
  <w:style w:type="paragraph" w:customStyle="1" w:styleId="398F79F82C4A4F169F8A1540DBA12657">
    <w:name w:val="398F79F82C4A4F169F8A1540DBA12657"/>
  </w:style>
  <w:style w:type="character" w:customStyle="1" w:styleId="Position">
    <w:name w:val="Position"/>
    <w:basedOn w:val="DefaultParagraphFont"/>
    <w:qFormat/>
    <w:rPr>
      <w:rFonts w:asciiTheme="majorHAnsi" w:hAnsiTheme="majorHAnsi"/>
      <w:b/>
      <w:bCs/>
      <w:sz w:val="22"/>
    </w:rPr>
  </w:style>
  <w:style w:type="paragraph" w:customStyle="1" w:styleId="39934CFEDDF44F58B94A1E71619FFB99">
    <w:name w:val="39934CFEDDF44F58B94A1E71619FFB99"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customStyle="1" w:styleId="539FCFD091D04D00B324C3DAA6F9A0B7">
    <w:name w:val="539FCFD091D04D00B324C3DAA6F9A0B7"/>
  </w:style>
  <w:style w:type="character" w:customStyle="1" w:styleId="Heading3Char">
    <w:name w:val="Heading 3 Char"/>
    <w:basedOn w:val="DefaultParagraphFont"/>
    <w:link w:val="Heading3"/>
    <w:rsid w:val="00CE3754"/>
    <w:rPr>
      <w:rFonts w:eastAsia="Times New Roman" w:cs="Arial"/>
      <w:bCs/>
      <w:sz w:val="20"/>
      <w:szCs w:val="20"/>
    </w:rPr>
  </w:style>
  <w:style w:type="paragraph" w:customStyle="1" w:styleId="FE9A30C9D3004CF3BDAFCA185797E722">
    <w:name w:val="FE9A30C9D3004CF3BDAFCA185797E722"/>
  </w:style>
  <w:style w:type="paragraph" w:customStyle="1" w:styleId="01C570B837B34E88860A30770417CDDE">
    <w:name w:val="01C570B837B34E88860A30770417CDDE"/>
  </w:style>
  <w:style w:type="paragraph" w:customStyle="1" w:styleId="87F0A0014F0E47D89D08B271FE09CF50">
    <w:name w:val="87F0A0014F0E47D89D08B271FE09CF50"/>
  </w:style>
  <w:style w:type="paragraph" w:customStyle="1" w:styleId="2B8334FDA16B4CB280A237B7D8D78C34">
    <w:name w:val="2B8334FDA16B4CB280A237B7D8D78C34"/>
  </w:style>
  <w:style w:type="paragraph" w:customStyle="1" w:styleId="A01B375EC97541F8963B98817BFEEC50">
    <w:name w:val="A01B375EC97541F8963B98817BFEEC50"/>
  </w:style>
  <w:style w:type="paragraph" w:customStyle="1" w:styleId="4BDD9D9383FB4181ADB1D956F0F89667">
    <w:name w:val="4BDD9D9383FB4181ADB1D956F0F89667"/>
  </w:style>
  <w:style w:type="paragraph" w:customStyle="1" w:styleId="139DCF7AEF1D487E9999C434EBF430FC">
    <w:name w:val="139DCF7AEF1D487E9999C434EBF430FC"/>
  </w:style>
  <w:style w:type="paragraph" w:customStyle="1" w:styleId="322BEFF46745447AABB4679A8F7CEC6F">
    <w:name w:val="322BEFF46745447AABB4679A8F7CEC6F"/>
  </w:style>
  <w:style w:type="paragraph" w:customStyle="1" w:styleId="4F4D3938B16C47628DF3ACF2EFE44B6A">
    <w:name w:val="4F4D3938B16C47628DF3ACF2EFE44B6A"/>
  </w:style>
  <w:style w:type="paragraph" w:customStyle="1" w:styleId="2BCC4412BD114E63A0A3323AE365EB18">
    <w:name w:val="2BCC4412BD114E63A0A3323AE365EB18"/>
  </w:style>
  <w:style w:type="paragraph" w:customStyle="1" w:styleId="C1472D310D864B57880DC61F8D2DE170">
    <w:name w:val="C1472D310D864B57880DC61F8D2DE170"/>
  </w:style>
  <w:style w:type="paragraph" w:customStyle="1" w:styleId="21552B66B74B453DA004A7F0AB7B89B7">
    <w:name w:val="21552B66B74B453DA004A7F0AB7B89B7"/>
  </w:style>
  <w:style w:type="paragraph" w:customStyle="1" w:styleId="2A7E402A234E44AEA9863DE30774035D">
    <w:name w:val="2A7E402A234E44AEA9863DE30774035D"/>
  </w:style>
  <w:style w:type="paragraph" w:customStyle="1" w:styleId="B02E6EF1C5EB436B823DA7CFD47B2FC1">
    <w:name w:val="B02E6EF1C5EB436B823DA7CFD47B2FC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044A7B60A0141A8878C5CE5E85C887A">
    <w:name w:val="B044A7B60A0141A8878C5CE5E85C887A"/>
  </w:style>
  <w:style w:type="paragraph" w:customStyle="1" w:styleId="D2046BDFB71E4CE4A2E626F9427DA919">
    <w:name w:val="D2046BDFB71E4CE4A2E626F9427DA919"/>
  </w:style>
  <w:style w:type="paragraph" w:customStyle="1" w:styleId="69494FF1B3504686846567137C5A71D6">
    <w:name w:val="69494FF1B3504686846567137C5A71D6"/>
  </w:style>
  <w:style w:type="paragraph" w:customStyle="1" w:styleId="F5A65D35B2264D98B23F65262C0BF386">
    <w:name w:val="F5A65D35B2264D98B23F65262C0BF386"/>
  </w:style>
  <w:style w:type="paragraph" w:customStyle="1" w:styleId="1070F36036064A12A502C828C3FF635A">
    <w:name w:val="1070F36036064A12A502C828C3FF635A"/>
  </w:style>
  <w:style w:type="paragraph" w:customStyle="1" w:styleId="E514EB1A82ED4F048D87E6B69047CBE1">
    <w:name w:val="E514EB1A82ED4F048D87E6B69047CBE1"/>
  </w:style>
  <w:style w:type="paragraph" w:customStyle="1" w:styleId="726D17220EEC44C49D494F5AC90014E9">
    <w:name w:val="726D17220EEC44C49D494F5AC90014E9"/>
  </w:style>
  <w:style w:type="paragraph" w:customStyle="1" w:styleId="810EFC4D6900492293E9FE5880897E53">
    <w:name w:val="810EFC4D6900492293E9FE5880897E53"/>
  </w:style>
  <w:style w:type="paragraph" w:customStyle="1" w:styleId="05FF1B80364648B9ADAB84195E01802A">
    <w:name w:val="05FF1B80364648B9ADAB84195E01802A"/>
  </w:style>
  <w:style w:type="paragraph" w:customStyle="1" w:styleId="2D6B9313B7A84DB9A6504C0F05A8F3CF">
    <w:name w:val="2D6B9313B7A84DB9A6504C0F05A8F3CF"/>
  </w:style>
  <w:style w:type="paragraph" w:customStyle="1" w:styleId="B9664DB9F873447DA439C0050352A37D">
    <w:name w:val="B9664DB9F873447DA439C0050352A37D"/>
  </w:style>
  <w:style w:type="paragraph" w:customStyle="1" w:styleId="880B1B552AD24733A0E9B96E44D0EE18">
    <w:name w:val="880B1B552AD24733A0E9B96E44D0EE18"/>
  </w:style>
  <w:style w:type="paragraph" w:customStyle="1" w:styleId="401434ADFC0E4AF596DA4BE9F6B4AAE2">
    <w:name w:val="401434ADFC0E4AF596DA4BE9F6B4AAE2"/>
  </w:style>
  <w:style w:type="paragraph" w:customStyle="1" w:styleId="755F65B486CD4D3F98ACEF50B7147400">
    <w:name w:val="755F65B486CD4D3F98ACEF50B7147400"/>
  </w:style>
  <w:style w:type="paragraph" w:customStyle="1" w:styleId="D183413C45D7467EA048E9610D4CDCD8">
    <w:name w:val="D183413C45D7467EA048E9610D4CDCD8"/>
  </w:style>
  <w:style w:type="paragraph" w:customStyle="1" w:styleId="E9CEB208629E46038B2CCACF70A26D76">
    <w:name w:val="E9CEB208629E46038B2CCACF70A26D76"/>
  </w:style>
  <w:style w:type="paragraph" w:customStyle="1" w:styleId="BF26CF1878E140F08EC1A19DBED53E57">
    <w:name w:val="BF26CF1878E140F08EC1A19DBED53E57"/>
  </w:style>
  <w:style w:type="paragraph" w:customStyle="1" w:styleId="3E0392EA64BB48939920AABD8F076B3D">
    <w:name w:val="3E0392EA64BB48939920AABD8F076B3D"/>
  </w:style>
  <w:style w:type="paragraph" w:customStyle="1" w:styleId="FFD79306CCA0408DB9F98295650699E3">
    <w:name w:val="FFD79306CCA0408DB9F98295650699E3"/>
  </w:style>
  <w:style w:type="paragraph" w:customStyle="1" w:styleId="558E119264134C2E983A6FC7280F5A95">
    <w:name w:val="558E119264134C2E983A6FC7280F5A95"/>
  </w:style>
  <w:style w:type="paragraph" w:customStyle="1" w:styleId="75FF38B7679B403EB53195EDE5913E3D">
    <w:name w:val="75FF38B7679B403EB53195EDE5913E3D"/>
  </w:style>
  <w:style w:type="paragraph" w:customStyle="1" w:styleId="6075D93F1C624329AEC9459550D3E4F4">
    <w:name w:val="6075D93F1C624329AEC9459550D3E4F4"/>
  </w:style>
  <w:style w:type="paragraph" w:customStyle="1" w:styleId="5144FB33CA41448080D210C0FC7D787F">
    <w:name w:val="5144FB33CA41448080D210C0FC7D787F"/>
  </w:style>
  <w:style w:type="paragraph" w:customStyle="1" w:styleId="4E592A6641A94238932C43282702F5D1">
    <w:name w:val="4E592A6641A94238932C43282702F5D1"/>
  </w:style>
  <w:style w:type="paragraph" w:customStyle="1" w:styleId="9AF4C43E1B4B4EEA8C60420BB08EA4BA">
    <w:name w:val="9AF4C43E1B4B4EEA8C60420BB08EA4BA"/>
    <w:rsid w:val="00CE3754"/>
  </w:style>
  <w:style w:type="paragraph" w:customStyle="1" w:styleId="470A18D52B624274ABC972A8618909A1">
    <w:name w:val="470A18D52B624274ABC972A8618909A1"/>
    <w:rsid w:val="00CE3754"/>
  </w:style>
  <w:style w:type="paragraph" w:customStyle="1" w:styleId="8967A33AF68246909F034CE581954E99">
    <w:name w:val="8967A33AF68246909F034CE581954E99"/>
    <w:rsid w:val="00CE3754"/>
  </w:style>
  <w:style w:type="paragraph" w:customStyle="1" w:styleId="01EA8F2B2AED45258B90178DCD64BB68">
    <w:name w:val="01EA8F2B2AED45258B90178DCD64BB68"/>
    <w:rsid w:val="00CE3754"/>
  </w:style>
  <w:style w:type="paragraph" w:customStyle="1" w:styleId="48CAA856887D46968E7E1404650F58FC">
    <w:name w:val="48CAA856887D46968E7E1404650F58FC"/>
    <w:rsid w:val="00CE375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CE3754"/>
    <w:pPr>
      <w:keepNext/>
      <w:spacing w:before="120" w:after="0" w:line="240" w:lineRule="auto"/>
      <w:outlineLvl w:val="2"/>
    </w:pPr>
    <w:rPr>
      <w:rFonts w:eastAsia="Times New Roman" w:cs="Arial"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A2ECE86163484790F746895E47B307">
    <w:name w:val="1EA2ECE86163484790F746895E47B307"/>
  </w:style>
  <w:style w:type="paragraph" w:customStyle="1" w:styleId="E96CF1D9B5DB4CCEA207ED39487CAF1D">
    <w:name w:val="E96CF1D9B5DB4CCEA207ED39487CAF1D"/>
  </w:style>
  <w:style w:type="paragraph" w:customStyle="1" w:styleId="D9EE452D5B6D4840A7977280268F280F">
    <w:name w:val="D9EE452D5B6D4840A7977280268F280F"/>
  </w:style>
  <w:style w:type="paragraph" w:customStyle="1" w:styleId="A5CBB822F1974CEA88B805BBB90CA21C">
    <w:name w:val="A5CBB822F1974CEA88B805BBB90CA21C"/>
  </w:style>
  <w:style w:type="paragraph" w:customStyle="1" w:styleId="6A4F54CD7D434C26B401176A6A1B3CEB">
    <w:name w:val="6A4F54CD7D434C26B401176A6A1B3CEB"/>
  </w:style>
  <w:style w:type="paragraph" w:customStyle="1" w:styleId="D069CFABBDF6451583F58607F94850D0">
    <w:name w:val="D069CFABBDF6451583F58607F94850D0"/>
  </w:style>
  <w:style w:type="paragraph" w:customStyle="1" w:styleId="E3FE06F5184348F3B2289CEA8C20DC57">
    <w:name w:val="E3FE06F5184348F3B2289CEA8C20DC57"/>
  </w:style>
  <w:style w:type="paragraph" w:customStyle="1" w:styleId="398F79F82C4A4F169F8A1540DBA12657">
    <w:name w:val="398F79F82C4A4F169F8A1540DBA12657"/>
  </w:style>
  <w:style w:type="character" w:customStyle="1" w:styleId="Position">
    <w:name w:val="Position"/>
    <w:basedOn w:val="DefaultParagraphFont"/>
    <w:qFormat/>
    <w:rPr>
      <w:rFonts w:asciiTheme="majorHAnsi" w:hAnsiTheme="majorHAnsi"/>
      <w:b/>
      <w:bCs/>
      <w:sz w:val="22"/>
    </w:rPr>
  </w:style>
  <w:style w:type="paragraph" w:customStyle="1" w:styleId="39934CFEDDF44F58B94A1E71619FFB99">
    <w:name w:val="39934CFEDDF44F58B94A1E71619FFB99"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customStyle="1" w:styleId="539FCFD091D04D00B324C3DAA6F9A0B7">
    <w:name w:val="539FCFD091D04D00B324C3DAA6F9A0B7"/>
  </w:style>
  <w:style w:type="character" w:customStyle="1" w:styleId="Heading3Char">
    <w:name w:val="Heading 3 Char"/>
    <w:basedOn w:val="DefaultParagraphFont"/>
    <w:link w:val="Heading3"/>
    <w:rsid w:val="00CE3754"/>
    <w:rPr>
      <w:rFonts w:eastAsia="Times New Roman" w:cs="Arial"/>
      <w:bCs/>
      <w:sz w:val="20"/>
      <w:szCs w:val="20"/>
    </w:rPr>
  </w:style>
  <w:style w:type="paragraph" w:customStyle="1" w:styleId="FE9A30C9D3004CF3BDAFCA185797E722">
    <w:name w:val="FE9A30C9D3004CF3BDAFCA185797E722"/>
  </w:style>
  <w:style w:type="paragraph" w:customStyle="1" w:styleId="01C570B837B34E88860A30770417CDDE">
    <w:name w:val="01C570B837B34E88860A30770417CDDE"/>
  </w:style>
  <w:style w:type="paragraph" w:customStyle="1" w:styleId="87F0A0014F0E47D89D08B271FE09CF50">
    <w:name w:val="87F0A0014F0E47D89D08B271FE09CF50"/>
  </w:style>
  <w:style w:type="paragraph" w:customStyle="1" w:styleId="2B8334FDA16B4CB280A237B7D8D78C34">
    <w:name w:val="2B8334FDA16B4CB280A237B7D8D78C34"/>
  </w:style>
  <w:style w:type="paragraph" w:customStyle="1" w:styleId="A01B375EC97541F8963B98817BFEEC50">
    <w:name w:val="A01B375EC97541F8963B98817BFEEC50"/>
  </w:style>
  <w:style w:type="paragraph" w:customStyle="1" w:styleId="4BDD9D9383FB4181ADB1D956F0F89667">
    <w:name w:val="4BDD9D9383FB4181ADB1D956F0F89667"/>
  </w:style>
  <w:style w:type="paragraph" w:customStyle="1" w:styleId="139DCF7AEF1D487E9999C434EBF430FC">
    <w:name w:val="139DCF7AEF1D487E9999C434EBF430FC"/>
  </w:style>
  <w:style w:type="paragraph" w:customStyle="1" w:styleId="322BEFF46745447AABB4679A8F7CEC6F">
    <w:name w:val="322BEFF46745447AABB4679A8F7CEC6F"/>
  </w:style>
  <w:style w:type="paragraph" w:customStyle="1" w:styleId="4F4D3938B16C47628DF3ACF2EFE44B6A">
    <w:name w:val="4F4D3938B16C47628DF3ACF2EFE44B6A"/>
  </w:style>
  <w:style w:type="paragraph" w:customStyle="1" w:styleId="2BCC4412BD114E63A0A3323AE365EB18">
    <w:name w:val="2BCC4412BD114E63A0A3323AE365EB18"/>
  </w:style>
  <w:style w:type="paragraph" w:customStyle="1" w:styleId="C1472D310D864B57880DC61F8D2DE170">
    <w:name w:val="C1472D310D864B57880DC61F8D2DE170"/>
  </w:style>
  <w:style w:type="paragraph" w:customStyle="1" w:styleId="21552B66B74B453DA004A7F0AB7B89B7">
    <w:name w:val="21552B66B74B453DA004A7F0AB7B89B7"/>
  </w:style>
  <w:style w:type="paragraph" w:customStyle="1" w:styleId="2A7E402A234E44AEA9863DE30774035D">
    <w:name w:val="2A7E402A234E44AEA9863DE30774035D"/>
  </w:style>
  <w:style w:type="paragraph" w:customStyle="1" w:styleId="B02E6EF1C5EB436B823DA7CFD47B2FC1">
    <w:name w:val="B02E6EF1C5EB436B823DA7CFD47B2FC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044A7B60A0141A8878C5CE5E85C887A">
    <w:name w:val="B044A7B60A0141A8878C5CE5E85C887A"/>
  </w:style>
  <w:style w:type="paragraph" w:customStyle="1" w:styleId="D2046BDFB71E4CE4A2E626F9427DA919">
    <w:name w:val="D2046BDFB71E4CE4A2E626F9427DA919"/>
  </w:style>
  <w:style w:type="paragraph" w:customStyle="1" w:styleId="69494FF1B3504686846567137C5A71D6">
    <w:name w:val="69494FF1B3504686846567137C5A71D6"/>
  </w:style>
  <w:style w:type="paragraph" w:customStyle="1" w:styleId="F5A65D35B2264D98B23F65262C0BF386">
    <w:name w:val="F5A65D35B2264D98B23F65262C0BF386"/>
  </w:style>
  <w:style w:type="paragraph" w:customStyle="1" w:styleId="1070F36036064A12A502C828C3FF635A">
    <w:name w:val="1070F36036064A12A502C828C3FF635A"/>
  </w:style>
  <w:style w:type="paragraph" w:customStyle="1" w:styleId="E514EB1A82ED4F048D87E6B69047CBE1">
    <w:name w:val="E514EB1A82ED4F048D87E6B69047CBE1"/>
  </w:style>
  <w:style w:type="paragraph" w:customStyle="1" w:styleId="726D17220EEC44C49D494F5AC90014E9">
    <w:name w:val="726D17220EEC44C49D494F5AC90014E9"/>
  </w:style>
  <w:style w:type="paragraph" w:customStyle="1" w:styleId="810EFC4D6900492293E9FE5880897E53">
    <w:name w:val="810EFC4D6900492293E9FE5880897E53"/>
  </w:style>
  <w:style w:type="paragraph" w:customStyle="1" w:styleId="05FF1B80364648B9ADAB84195E01802A">
    <w:name w:val="05FF1B80364648B9ADAB84195E01802A"/>
  </w:style>
  <w:style w:type="paragraph" w:customStyle="1" w:styleId="2D6B9313B7A84DB9A6504C0F05A8F3CF">
    <w:name w:val="2D6B9313B7A84DB9A6504C0F05A8F3CF"/>
  </w:style>
  <w:style w:type="paragraph" w:customStyle="1" w:styleId="B9664DB9F873447DA439C0050352A37D">
    <w:name w:val="B9664DB9F873447DA439C0050352A37D"/>
  </w:style>
  <w:style w:type="paragraph" w:customStyle="1" w:styleId="880B1B552AD24733A0E9B96E44D0EE18">
    <w:name w:val="880B1B552AD24733A0E9B96E44D0EE18"/>
  </w:style>
  <w:style w:type="paragraph" w:customStyle="1" w:styleId="401434ADFC0E4AF596DA4BE9F6B4AAE2">
    <w:name w:val="401434ADFC0E4AF596DA4BE9F6B4AAE2"/>
  </w:style>
  <w:style w:type="paragraph" w:customStyle="1" w:styleId="755F65B486CD4D3F98ACEF50B7147400">
    <w:name w:val="755F65B486CD4D3F98ACEF50B7147400"/>
  </w:style>
  <w:style w:type="paragraph" w:customStyle="1" w:styleId="D183413C45D7467EA048E9610D4CDCD8">
    <w:name w:val="D183413C45D7467EA048E9610D4CDCD8"/>
  </w:style>
  <w:style w:type="paragraph" w:customStyle="1" w:styleId="E9CEB208629E46038B2CCACF70A26D76">
    <w:name w:val="E9CEB208629E46038B2CCACF70A26D76"/>
  </w:style>
  <w:style w:type="paragraph" w:customStyle="1" w:styleId="BF26CF1878E140F08EC1A19DBED53E57">
    <w:name w:val="BF26CF1878E140F08EC1A19DBED53E57"/>
  </w:style>
  <w:style w:type="paragraph" w:customStyle="1" w:styleId="3E0392EA64BB48939920AABD8F076B3D">
    <w:name w:val="3E0392EA64BB48939920AABD8F076B3D"/>
  </w:style>
  <w:style w:type="paragraph" w:customStyle="1" w:styleId="FFD79306CCA0408DB9F98295650699E3">
    <w:name w:val="FFD79306CCA0408DB9F98295650699E3"/>
  </w:style>
  <w:style w:type="paragraph" w:customStyle="1" w:styleId="558E119264134C2E983A6FC7280F5A95">
    <w:name w:val="558E119264134C2E983A6FC7280F5A95"/>
  </w:style>
  <w:style w:type="paragraph" w:customStyle="1" w:styleId="75FF38B7679B403EB53195EDE5913E3D">
    <w:name w:val="75FF38B7679B403EB53195EDE5913E3D"/>
  </w:style>
  <w:style w:type="paragraph" w:customStyle="1" w:styleId="6075D93F1C624329AEC9459550D3E4F4">
    <w:name w:val="6075D93F1C624329AEC9459550D3E4F4"/>
  </w:style>
  <w:style w:type="paragraph" w:customStyle="1" w:styleId="5144FB33CA41448080D210C0FC7D787F">
    <w:name w:val="5144FB33CA41448080D210C0FC7D787F"/>
  </w:style>
  <w:style w:type="paragraph" w:customStyle="1" w:styleId="4E592A6641A94238932C43282702F5D1">
    <w:name w:val="4E592A6641A94238932C43282702F5D1"/>
  </w:style>
  <w:style w:type="paragraph" w:customStyle="1" w:styleId="9AF4C43E1B4B4EEA8C60420BB08EA4BA">
    <w:name w:val="9AF4C43E1B4B4EEA8C60420BB08EA4BA"/>
    <w:rsid w:val="00CE3754"/>
  </w:style>
  <w:style w:type="paragraph" w:customStyle="1" w:styleId="470A18D52B624274ABC972A8618909A1">
    <w:name w:val="470A18D52B624274ABC972A8618909A1"/>
    <w:rsid w:val="00CE3754"/>
  </w:style>
  <w:style w:type="paragraph" w:customStyle="1" w:styleId="8967A33AF68246909F034CE581954E99">
    <w:name w:val="8967A33AF68246909F034CE581954E99"/>
    <w:rsid w:val="00CE3754"/>
  </w:style>
  <w:style w:type="paragraph" w:customStyle="1" w:styleId="01EA8F2B2AED45258B90178DCD64BB68">
    <w:name w:val="01EA8F2B2AED45258B90178DCD64BB68"/>
    <w:rsid w:val="00CE3754"/>
  </w:style>
  <w:style w:type="paragraph" w:customStyle="1" w:styleId="48CAA856887D46968E7E1404650F58FC">
    <w:name w:val="48CAA856887D46968E7E1404650F58FC"/>
    <w:rsid w:val="00CE37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793D9AF-C011-43CE-8A90-A4F30DA2D4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\Users\ZWA216\AppData\Roaming\Microsoft\Templates\MS_ResumeIn.dotx</Template>
  <TotalTime>18</TotalTime>
  <Pages>2</Pages>
  <Words>782</Words>
  <Characters>4460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Transfer within company resume</vt:lpstr>
    </vt:vector>
  </TitlesOfParts>
  <Company>Capital One</Company>
  <LinksUpToDate>false</LinksUpToDate>
  <CharactersWithSpaces>5232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Transfer within company resume</dc:title>
  <dc:creator>Mun, Evgeny</dc:creator>
  <cp:lastModifiedBy>Evgeny Mun</cp:lastModifiedBy>
  <cp:revision>6</cp:revision>
  <cp:lastPrinted>2016-05-26T22:48:00Z</cp:lastPrinted>
  <dcterms:created xsi:type="dcterms:W3CDTF">2016-05-26T22:48:00Z</dcterms:created>
  <dcterms:modified xsi:type="dcterms:W3CDTF">2016-06-08T18:28:00Z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TC063683191033</vt:lpwstr>
  </property>
  <property fmtid="{D5CDD505-2E9C-101B-9397-08002B2CF9AE}" pid="3" name="Document Classification Level">
    <vt:lpwstr>Public</vt:lpwstr>
  </property>
</Properties>
</file>